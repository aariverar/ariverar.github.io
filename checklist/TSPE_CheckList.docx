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9254" w14:textId="4DFA3F17" w:rsidR="00BB5716" w:rsidRPr="00BA0A54" w:rsidRDefault="00C44F83" w:rsidP="00050A95">
      <w:pPr>
        <w:pStyle w:val="Textoindependiente2"/>
        <w:spacing w:before="120"/>
        <w:ind w:left="708" w:hanging="708"/>
        <w:rPr>
          <w:rFonts w:ascii="Calibri" w:hAnsi="Calibri"/>
          <w:b/>
          <w:color w:val="FFFFFF"/>
          <w:sz w:val="40"/>
          <w:szCs w:val="40"/>
        </w:rPr>
      </w:pPr>
      <w:r>
        <w:rPr>
          <w:noProof/>
          <w:lang w:eastAsia="es-AR"/>
        </w:rPr>
        <w:drawing>
          <wp:anchor distT="0" distB="0" distL="114300" distR="114300" simplePos="0" relativeHeight="251691008" behindDoc="1" locked="0" layoutInCell="1" allowOverlap="1" wp14:anchorId="7646A5DB" wp14:editId="59A79BE8">
            <wp:simplePos x="0" y="0"/>
            <wp:positionH relativeFrom="page">
              <wp:posOffset>-12700</wp:posOffset>
            </wp:positionH>
            <wp:positionV relativeFrom="paragraph">
              <wp:posOffset>-793859</wp:posOffset>
            </wp:positionV>
            <wp:extent cx="7541001" cy="10671467"/>
            <wp:effectExtent l="0" t="0" r="3175" b="0"/>
            <wp:wrapNone/>
            <wp:docPr id="143379" name="Imagen 14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001" cy="1067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C6E83" w14:textId="36D77B30" w:rsidR="00BB5716" w:rsidRPr="00BA0A54" w:rsidRDefault="00E57123" w:rsidP="00E57123">
      <w:pPr>
        <w:tabs>
          <w:tab w:val="left" w:pos="7710"/>
        </w:tabs>
        <w:rPr>
          <w:b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  <w:tab/>
      </w:r>
    </w:p>
    <w:p w14:paraId="73D89B29" w14:textId="117659DB" w:rsidR="00BB5716" w:rsidRPr="00BA0A54" w:rsidRDefault="00E57123" w:rsidP="00BB5716">
      <w:pPr>
        <w:jc w:val="center"/>
        <w:rPr>
          <w:b/>
          <w:i/>
          <w:iCs/>
          <w:color w:val="FFFFFF"/>
          <w:sz w:val="40"/>
          <w:szCs w:val="4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1E24E8" wp14:editId="0461D565">
                <wp:simplePos x="0" y="0"/>
                <wp:positionH relativeFrom="margin">
                  <wp:align>left</wp:align>
                </wp:positionH>
                <wp:positionV relativeFrom="paragraph">
                  <wp:posOffset>1855469</wp:posOffset>
                </wp:positionV>
                <wp:extent cx="5770179" cy="2505075"/>
                <wp:effectExtent l="0" t="0" r="0" b="952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179" cy="250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607D4" w14:textId="28ACC9FB" w:rsidR="00DD1E10" w:rsidRPr="00DE1291" w:rsidRDefault="00DE1291" w:rsidP="00E57123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rPr>
                                <w:rFonts w:cs="Calibri"/>
                                <w:b/>
                                <w:color w:val="FFFFFF" w:themeColor="background1"/>
                                <w:sz w:val="68"/>
                                <w:szCs w:val="68"/>
                                <w:lang w:val="es-PE"/>
                              </w:rPr>
                            </w:pPr>
                            <w:r w:rsidRPr="00DE1291">
                              <w:rPr>
                                <w:rFonts w:cs="Calibri"/>
                                <w:b/>
                                <w:color w:val="FFFFFF" w:themeColor="background1"/>
                                <w:sz w:val="68"/>
                                <w:szCs w:val="68"/>
                                <w:lang w:val="es-PE"/>
                              </w:rPr>
                              <w:t>{cliente}</w:t>
                            </w:r>
                          </w:p>
                          <w:p w14:paraId="25D23D85" w14:textId="0C3AF6B1" w:rsidR="00DD1E10" w:rsidRPr="00EA2582" w:rsidRDefault="00786FBB" w:rsidP="00477DA2">
                            <w:pPr>
                              <w:pStyle w:val="Default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EA2582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PE"/>
                              </w:rPr>
                              <w:t>CheckList de Performance</w:t>
                            </w:r>
                            <w:r w:rsidR="00DD1E10" w:rsidRPr="00EA2582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PE"/>
                              </w:rPr>
                              <w:t xml:space="preserve"> – </w:t>
                            </w:r>
                            <w:r w:rsidR="00DE1291" w:rsidRPr="00EA2582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PE"/>
                              </w:rPr>
                              <w:t>{nombre_</w:t>
                            </w:r>
                            <w:r w:rsidR="00F519D9" w:rsidRPr="00EA2582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PE"/>
                              </w:rPr>
                              <w:t>app</w:t>
                            </w:r>
                            <w:r w:rsidR="00DE1291" w:rsidRPr="00EA2582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s-PE"/>
                              </w:rPr>
                              <w:t>}</w:t>
                            </w:r>
                          </w:p>
                          <w:p w14:paraId="2E27E999" w14:textId="77777777" w:rsidR="00DD1E10" w:rsidRPr="00EA2582" w:rsidRDefault="00DD1E10" w:rsidP="00E57123">
                            <w:pPr>
                              <w:rPr>
                                <w:rFonts w:cs="Calibri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s-PE"/>
                              </w:rPr>
                            </w:pPr>
                          </w:p>
                          <w:p w14:paraId="4C396108" w14:textId="77777777" w:rsidR="00DD1E10" w:rsidRPr="00EA2582" w:rsidRDefault="00DD1E10" w:rsidP="00E57123">
                            <w:pPr>
                              <w:rPr>
                                <w:rFonts w:cs="Calibri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s-PE"/>
                              </w:rPr>
                            </w:pPr>
                          </w:p>
                          <w:p w14:paraId="31E7907B" w14:textId="6F12F8B7" w:rsidR="00DE1291" w:rsidRDefault="00DD1E10" w:rsidP="00553E22">
                            <w:pPr>
                              <w:rPr>
                                <w:rFonts w:cs="Calibr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AR"/>
                              </w:rPr>
                              <w:t xml:space="preserve">Proyecto: </w:t>
                            </w:r>
                            <w:r w:rsidR="00DE1291">
                              <w:rPr>
                                <w:rFonts w:cs="Calibr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AR"/>
                              </w:rPr>
                              <w:t>{nombre_proyecto}</w:t>
                            </w:r>
                          </w:p>
                          <w:p w14:paraId="1ABB8A4B" w14:textId="7896666A" w:rsidR="00DD1E10" w:rsidRPr="001B486F" w:rsidRDefault="00786FBB" w:rsidP="00553E22">
                            <w:pPr>
                              <w:rPr>
                                <w:rFonts w:cs="Arial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AR"/>
                              </w:rPr>
                              <w:t>JMETER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E24E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0;margin-top:146.1pt;width:454.35pt;height:197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" filled="f" stroked="f">
                <v:textbox>
                  <w:txbxContent>
                    <w:p w14:paraId="1BD607D4" w14:textId="28ACC9FB" w:rsidR="00DD1E10" w:rsidRPr="00DE1291" w:rsidRDefault="00DE1291" w:rsidP="00E57123">
                      <w:pPr>
                        <w:tabs>
                          <w:tab w:val="left" w:pos="4395"/>
                        </w:tabs>
                        <w:spacing w:line="216" w:lineRule="auto"/>
                        <w:rPr>
                          <w:rFonts w:cs="Calibri"/>
                          <w:b/>
                          <w:color w:val="FFFFFF" w:themeColor="background1"/>
                          <w:sz w:val="68"/>
                          <w:szCs w:val="68"/>
                          <w:lang w:val="es-PE"/>
                        </w:rPr>
                      </w:pPr>
                      <w:r w:rsidRPr="00DE1291">
                        <w:rPr>
                          <w:rFonts w:cs="Calibri"/>
                          <w:b/>
                          <w:color w:val="FFFFFF" w:themeColor="background1"/>
                          <w:sz w:val="68"/>
                          <w:szCs w:val="68"/>
                          <w:lang w:val="es-PE"/>
                        </w:rPr>
                        <w:t>{cliente}</w:t>
                      </w:r>
                    </w:p>
                    <w:p w14:paraId="25D23D85" w14:textId="0C3AF6B1" w:rsidR="00DD1E10" w:rsidRPr="00EA2582" w:rsidRDefault="00786FBB" w:rsidP="00477DA2">
                      <w:pPr>
                        <w:pStyle w:val="Default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PE"/>
                        </w:rPr>
                      </w:pPr>
                      <w:r w:rsidRPr="00EA2582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PE"/>
                        </w:rPr>
                        <w:t>CheckList de Performance</w:t>
                      </w:r>
                      <w:r w:rsidR="00DD1E10" w:rsidRPr="00EA2582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PE"/>
                        </w:rPr>
                        <w:t xml:space="preserve"> – </w:t>
                      </w:r>
                      <w:r w:rsidR="00DE1291" w:rsidRPr="00EA2582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PE"/>
                        </w:rPr>
                        <w:t>{nombre_</w:t>
                      </w:r>
                      <w:r w:rsidR="00F519D9" w:rsidRPr="00EA2582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PE"/>
                        </w:rPr>
                        <w:t>app</w:t>
                      </w:r>
                      <w:r w:rsidR="00DE1291" w:rsidRPr="00EA2582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s-PE"/>
                        </w:rPr>
                        <w:t>}</w:t>
                      </w:r>
                    </w:p>
                    <w:p w14:paraId="2E27E999" w14:textId="77777777" w:rsidR="00DD1E10" w:rsidRPr="00EA2582" w:rsidRDefault="00DD1E10" w:rsidP="00E57123">
                      <w:pPr>
                        <w:rPr>
                          <w:rFonts w:cs="Calibri"/>
                          <w:b/>
                          <w:color w:val="FFFFFF" w:themeColor="background1"/>
                          <w:sz w:val="44"/>
                          <w:szCs w:val="44"/>
                          <w:lang w:val="es-PE"/>
                        </w:rPr>
                      </w:pPr>
                    </w:p>
                    <w:p w14:paraId="4C396108" w14:textId="77777777" w:rsidR="00DD1E10" w:rsidRPr="00EA2582" w:rsidRDefault="00DD1E10" w:rsidP="00E57123">
                      <w:pPr>
                        <w:rPr>
                          <w:rFonts w:cs="Calibri"/>
                          <w:b/>
                          <w:color w:val="FFFFFF" w:themeColor="background1"/>
                          <w:sz w:val="44"/>
                          <w:szCs w:val="44"/>
                          <w:lang w:val="es-PE"/>
                        </w:rPr>
                      </w:pPr>
                    </w:p>
                    <w:p w14:paraId="31E7907B" w14:textId="6F12F8B7" w:rsidR="00DE1291" w:rsidRDefault="00DD1E10" w:rsidP="00553E22">
                      <w:pPr>
                        <w:rPr>
                          <w:rFonts w:cs="Calibri"/>
                          <w:b/>
                          <w:color w:val="FFFFFF" w:themeColor="background1"/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rFonts w:cs="Calibri"/>
                          <w:b/>
                          <w:color w:val="FFFFFF" w:themeColor="background1"/>
                          <w:sz w:val="36"/>
                          <w:szCs w:val="36"/>
                          <w:lang w:val="es-AR"/>
                        </w:rPr>
                        <w:t xml:space="preserve">Proyecto: </w:t>
                      </w:r>
                      <w:r w:rsidR="00DE1291">
                        <w:rPr>
                          <w:rFonts w:cs="Calibri"/>
                          <w:b/>
                          <w:color w:val="FFFFFF" w:themeColor="background1"/>
                          <w:sz w:val="36"/>
                          <w:szCs w:val="36"/>
                          <w:lang w:val="es-AR"/>
                        </w:rPr>
                        <w:t>{nombre_proyecto}</w:t>
                      </w:r>
                    </w:p>
                    <w:p w14:paraId="1ABB8A4B" w14:textId="7896666A" w:rsidR="00DD1E10" w:rsidRPr="001B486F" w:rsidRDefault="00786FBB" w:rsidP="00553E22">
                      <w:pPr>
                        <w:rPr>
                          <w:rFonts w:cs="Arial"/>
                          <w:sz w:val="56"/>
                          <w:szCs w:val="56"/>
                        </w:rPr>
                      </w:pPr>
                      <w:r>
                        <w:rPr>
                          <w:rFonts w:cs="Calibri"/>
                          <w:b/>
                          <w:color w:val="FFFFFF" w:themeColor="background1"/>
                          <w:sz w:val="36"/>
                          <w:szCs w:val="36"/>
                          <w:lang w:val="es-AR"/>
                        </w:rPr>
                        <w:t>JMETER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C57299" w14:textId="138C205F" w:rsidR="00BB5716" w:rsidRPr="00F519D9" w:rsidRDefault="00BB5716" w:rsidP="00BB5716">
      <w:pPr>
        <w:rPr>
          <w:b/>
          <w:i/>
          <w:iCs/>
          <w:color w:val="FFFFFF"/>
          <w:sz w:val="24"/>
        </w:rPr>
        <w:sectPr w:rsidR="00BB5716" w:rsidRPr="00F519D9" w:rsidSect="00B0145F">
          <w:footerReference w:type="default" r:id="rId12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bookmarkStart w:id="0" w:name="_Hlk61647462"/>
      <w:bookmarkEnd w:id="0"/>
    </w:p>
    <w:p w14:paraId="12ED6010" w14:textId="70946BD4" w:rsidR="00F77767" w:rsidRDefault="00F77767" w:rsidP="00A6763A">
      <w:pPr>
        <w:spacing w:line="276" w:lineRule="auto"/>
        <w:rPr>
          <w:rFonts w:cs="Arial"/>
          <w:b/>
          <w:bCs/>
          <w:iCs/>
        </w:rPr>
      </w:pPr>
    </w:p>
    <w:p w14:paraId="05152980" w14:textId="77777777" w:rsidR="00624025" w:rsidRDefault="00624025" w:rsidP="00624025">
      <w:pPr>
        <w:pStyle w:val="HojadeControl"/>
        <w:jc w:val="center"/>
      </w:pPr>
      <w:r>
        <w:t>HOJA DE CONTROL</w:t>
      </w:r>
    </w:p>
    <w:p w14:paraId="17E5D225" w14:textId="77777777" w:rsidR="00624025" w:rsidRDefault="00624025" w:rsidP="00624025">
      <w:pPr>
        <w:pStyle w:val="Textbody"/>
      </w:pPr>
    </w:p>
    <w:p w14:paraId="66BB8338" w14:textId="77777777" w:rsidR="00624025" w:rsidRDefault="00624025" w:rsidP="00624025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624025" w14:paraId="3DD7B0C8" w14:textId="77777777" w:rsidTr="008F56C2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A5FADF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61CB1" w14:textId="07CD6EEA" w:rsidR="00624025" w:rsidRDefault="00DE1291" w:rsidP="008F56C2">
            <w:pPr>
              <w:pStyle w:val="TableContents"/>
            </w:pPr>
            <w:r>
              <w:t>{cliente}</w:t>
            </w:r>
          </w:p>
        </w:tc>
      </w:tr>
      <w:tr w:rsidR="00624025" w14:paraId="6F504B74" w14:textId="77777777" w:rsidTr="008F56C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A5B383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E46DAC" w14:textId="37CF7FD7" w:rsidR="00624025" w:rsidRDefault="00DE1291" w:rsidP="008F56C2">
            <w:pPr>
              <w:pStyle w:val="TableContents"/>
            </w:pPr>
            <w:r>
              <w:t>{nombre_proyecto}</w:t>
            </w:r>
          </w:p>
        </w:tc>
      </w:tr>
      <w:tr w:rsidR="00624025" w:rsidRPr="00F519D9" w14:paraId="5F5D4D20" w14:textId="77777777" w:rsidTr="008F56C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B9799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A3CF88" w14:textId="6C8904B1" w:rsidR="00624025" w:rsidRPr="00AE67AB" w:rsidRDefault="00AE67AB" w:rsidP="008F56C2">
            <w:pPr>
              <w:pStyle w:val="TableContents"/>
              <w:rPr>
                <w:lang w:val="en-US"/>
              </w:rPr>
            </w:pPr>
            <w:r w:rsidRPr="00AE67AB">
              <w:rPr>
                <w:lang w:val="en-US"/>
              </w:rPr>
              <w:t>CheckList de Performance</w:t>
            </w:r>
            <w:r w:rsidR="00624025" w:rsidRPr="00AE67AB">
              <w:rPr>
                <w:lang w:val="en-US"/>
              </w:rPr>
              <w:t xml:space="preserve"> – </w:t>
            </w:r>
            <w:r w:rsidR="00DE1291" w:rsidRPr="00AE67AB">
              <w:rPr>
                <w:lang w:val="en-US"/>
              </w:rPr>
              <w:t>{nombre_</w:t>
            </w:r>
            <w:r w:rsidR="00965071">
              <w:rPr>
                <w:lang w:val="en-US"/>
              </w:rPr>
              <w:t>app</w:t>
            </w:r>
            <w:r w:rsidR="00DE1291" w:rsidRPr="00AE67AB">
              <w:rPr>
                <w:lang w:val="en-US"/>
              </w:rPr>
              <w:t>}</w:t>
            </w:r>
            <w:r w:rsidR="00624025" w:rsidRPr="00AE67AB">
              <w:rPr>
                <w:lang w:val="en-US"/>
              </w:rPr>
              <w:t xml:space="preserve"> </w:t>
            </w:r>
          </w:p>
        </w:tc>
      </w:tr>
      <w:tr w:rsidR="00624025" w14:paraId="514C2135" w14:textId="77777777" w:rsidTr="008F56C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64B1B9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02CBAA" w14:textId="2E682596" w:rsidR="00624025" w:rsidRPr="0018145D" w:rsidRDefault="00DE1291" w:rsidP="008F56C2">
            <w:pPr>
              <w:pStyle w:val="TableContents"/>
              <w:rPr>
                <w:highlight w:val="yellow"/>
              </w:rPr>
            </w:pPr>
            <w:r>
              <w:t>{automatizador}</w:t>
            </w:r>
          </w:p>
        </w:tc>
      </w:tr>
      <w:tr w:rsidR="00624025" w14:paraId="21547F68" w14:textId="77777777" w:rsidTr="008F56C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2D008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13C4AF" w14:textId="77777777" w:rsidR="00624025" w:rsidRDefault="00624025" w:rsidP="008F56C2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01.00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6D3820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0F1991" w14:textId="55853D8F" w:rsidR="00624025" w:rsidRDefault="00DE1291" w:rsidP="008F56C2">
            <w:pPr>
              <w:pStyle w:val="TableContents"/>
              <w:jc w:val="center"/>
            </w:pPr>
            <w:r>
              <w:t>{fecha}</w:t>
            </w:r>
          </w:p>
        </w:tc>
      </w:tr>
      <w:tr w:rsidR="00624025" w14:paraId="3078B288" w14:textId="77777777" w:rsidTr="008F56C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A8874E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5BA2F5" w14:textId="77777777" w:rsidR="00624025" w:rsidRDefault="00624025" w:rsidP="008F56C2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879939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0E023D" w14:textId="56D1A50B" w:rsidR="00624025" w:rsidRDefault="00DD1F13" w:rsidP="008F56C2">
            <w:pPr>
              <w:pStyle w:val="TableContents"/>
              <w:jc w:val="center"/>
            </w:pPr>
            <w:r>
              <w:t>{fecha}</w:t>
            </w:r>
          </w:p>
        </w:tc>
      </w:tr>
      <w:tr w:rsidR="00624025" w14:paraId="4F1538D5" w14:textId="77777777" w:rsidTr="008F56C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65D31D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60D2DB" w14:textId="77777777" w:rsidR="00624025" w:rsidRDefault="00624025" w:rsidP="008F56C2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F4CC" w14:textId="26BC64EF" w:rsidR="00624025" w:rsidRDefault="00435932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N.</w:t>
            </w:r>
            <w:r>
              <w:rPr>
                <w:rFonts w:hint="cs"/>
                <w:b/>
                <w:bCs/>
              </w:rPr>
              <w:t>º</w:t>
            </w:r>
            <w:r w:rsidR="00624025">
              <w:rPr>
                <w:b/>
                <w:bCs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0D1CC2" w14:textId="5DD0FBDB" w:rsidR="00624025" w:rsidRDefault="00474E71" w:rsidP="008F56C2">
            <w:pPr>
              <w:pStyle w:val="TableContents"/>
              <w:jc w:val="center"/>
            </w:pPr>
            <w:r>
              <w:t>-</w:t>
            </w:r>
          </w:p>
        </w:tc>
      </w:tr>
    </w:tbl>
    <w:p w14:paraId="7C3234F8" w14:textId="77777777" w:rsidR="00624025" w:rsidRDefault="00624025" w:rsidP="00624025">
      <w:pPr>
        <w:pStyle w:val="Standard"/>
      </w:pPr>
    </w:p>
    <w:p w14:paraId="2D26F605" w14:textId="77777777" w:rsidR="00624025" w:rsidRDefault="00624025" w:rsidP="00624025">
      <w:pPr>
        <w:pStyle w:val="Standard"/>
        <w:rPr>
          <w:sz w:val="24"/>
        </w:rPr>
      </w:pPr>
    </w:p>
    <w:p w14:paraId="4AB8F542" w14:textId="77777777" w:rsidR="00624025" w:rsidRDefault="00624025" w:rsidP="00624025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34A5BDD8" w14:textId="77777777" w:rsidR="00624025" w:rsidRDefault="00624025" w:rsidP="00624025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624025" w14:paraId="68CBB2B5" w14:textId="77777777" w:rsidTr="008F56C2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70CB47" w14:textId="77777777" w:rsidR="00624025" w:rsidRDefault="00624025" w:rsidP="008F56C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34B64" w14:textId="77777777" w:rsidR="00624025" w:rsidRDefault="00624025" w:rsidP="008F56C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E02B0C" w14:textId="77777777" w:rsidR="00624025" w:rsidRDefault="00624025" w:rsidP="008F56C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E03E87" w14:textId="77777777" w:rsidR="00624025" w:rsidRDefault="00624025" w:rsidP="008F56C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624025" w14:paraId="7E3B6C7A" w14:textId="77777777" w:rsidTr="008F56C2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93B8A5" w14:textId="77777777" w:rsidR="00624025" w:rsidRDefault="00624025" w:rsidP="008F56C2">
            <w:pPr>
              <w:pStyle w:val="TableContents"/>
              <w:jc w:val="center"/>
            </w:pPr>
            <w:r>
              <w:t>01.00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1F8B8C" w14:textId="77777777" w:rsidR="00624025" w:rsidRDefault="00624025" w:rsidP="008F56C2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39727E" w14:textId="6C76B418" w:rsidR="00624025" w:rsidRPr="0018145D" w:rsidRDefault="00DE1291" w:rsidP="008F56C2">
            <w:pPr>
              <w:pStyle w:val="TableContents"/>
              <w:jc w:val="center"/>
              <w:rPr>
                <w:highlight w:val="yellow"/>
              </w:rPr>
            </w:pPr>
            <w:r>
              <w:t>{automatizador}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EA368C" w14:textId="73978025" w:rsidR="00624025" w:rsidRPr="0018145D" w:rsidRDefault="00DE1291" w:rsidP="008F56C2">
            <w:pPr>
              <w:pStyle w:val="TableContents"/>
              <w:jc w:val="center"/>
              <w:rPr>
                <w:highlight w:val="yellow"/>
              </w:rPr>
            </w:pPr>
            <w:r>
              <w:t>{fecha}</w:t>
            </w:r>
          </w:p>
        </w:tc>
      </w:tr>
      <w:tr w:rsidR="00624025" w14:paraId="556F37B0" w14:textId="77777777" w:rsidTr="008F56C2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BD796F" w14:textId="77777777" w:rsidR="00624025" w:rsidRDefault="00624025" w:rsidP="008F56C2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E86D92" w14:textId="77777777" w:rsidR="00624025" w:rsidRDefault="00624025" w:rsidP="008F56C2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C03024" w14:textId="77777777" w:rsidR="00624025" w:rsidRDefault="00624025" w:rsidP="008F56C2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038E19" w14:textId="77777777" w:rsidR="00624025" w:rsidRDefault="00624025" w:rsidP="008F56C2">
            <w:pPr>
              <w:pStyle w:val="TableContents"/>
              <w:jc w:val="center"/>
            </w:pPr>
          </w:p>
        </w:tc>
      </w:tr>
      <w:tr w:rsidR="00624025" w14:paraId="02E4498C" w14:textId="77777777" w:rsidTr="008F56C2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B83647" w14:textId="77777777" w:rsidR="00624025" w:rsidRDefault="00624025" w:rsidP="008F56C2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070562" w14:textId="77777777" w:rsidR="00624025" w:rsidRDefault="00624025" w:rsidP="008F56C2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662DF0" w14:textId="77777777" w:rsidR="00624025" w:rsidRDefault="00624025" w:rsidP="008F56C2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FCFF8C" w14:textId="77777777" w:rsidR="00624025" w:rsidRDefault="00624025" w:rsidP="008F56C2">
            <w:pPr>
              <w:pStyle w:val="TableContents"/>
              <w:jc w:val="center"/>
            </w:pPr>
          </w:p>
        </w:tc>
      </w:tr>
    </w:tbl>
    <w:p w14:paraId="0AE62F5E" w14:textId="77777777" w:rsidR="00624025" w:rsidRDefault="00624025" w:rsidP="00624025">
      <w:pPr>
        <w:pStyle w:val="Standard"/>
      </w:pPr>
    </w:p>
    <w:p w14:paraId="3BB3E2C5" w14:textId="77777777" w:rsidR="00624025" w:rsidRDefault="00624025" w:rsidP="00624025">
      <w:pPr>
        <w:pStyle w:val="Standard"/>
        <w:rPr>
          <w:sz w:val="24"/>
        </w:rPr>
      </w:pPr>
    </w:p>
    <w:p w14:paraId="7F0F842F" w14:textId="77777777" w:rsidR="00624025" w:rsidRDefault="00624025" w:rsidP="00624025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14:paraId="114EEDD2" w14:textId="77777777" w:rsidR="00624025" w:rsidRDefault="00624025" w:rsidP="00624025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624025" w14:paraId="3A3AC5D6" w14:textId="77777777" w:rsidTr="008F56C2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0656C0" w14:textId="77777777" w:rsidR="00624025" w:rsidRDefault="00624025" w:rsidP="008F56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DE1291" w14:paraId="3D1CE418" w14:textId="77777777" w:rsidTr="008F56C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C48485" w14:textId="20E7FD4C" w:rsidR="00DE1291" w:rsidRDefault="00DE1291" w:rsidP="00DE1291">
            <w:pPr>
              <w:pStyle w:val="TableContents"/>
            </w:pPr>
            <w:r>
              <w:t>{automatizador}</w:t>
            </w:r>
          </w:p>
        </w:tc>
      </w:tr>
      <w:tr w:rsidR="00DE1291" w14:paraId="4AC04801" w14:textId="77777777" w:rsidTr="008F56C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673746" w14:textId="77777777" w:rsidR="00DE1291" w:rsidRDefault="00DE1291" w:rsidP="00DE1291">
            <w:pPr>
              <w:pStyle w:val="TableContents"/>
            </w:pPr>
          </w:p>
        </w:tc>
      </w:tr>
      <w:tr w:rsidR="00DE1291" w14:paraId="3A5E6B08" w14:textId="77777777" w:rsidTr="008F56C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972475" w14:textId="77777777" w:rsidR="00DE1291" w:rsidRDefault="00DE1291" w:rsidP="00DE1291">
            <w:pPr>
              <w:pStyle w:val="TableContents"/>
            </w:pPr>
          </w:p>
        </w:tc>
      </w:tr>
      <w:tr w:rsidR="00DE1291" w14:paraId="5F7DFA7A" w14:textId="77777777" w:rsidTr="008F56C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3CD32B" w14:textId="77777777" w:rsidR="00DE1291" w:rsidRDefault="00DE1291" w:rsidP="00DE1291">
            <w:pPr>
              <w:pStyle w:val="TableContents"/>
            </w:pPr>
          </w:p>
        </w:tc>
      </w:tr>
      <w:tr w:rsidR="00DE1291" w14:paraId="17314BD3" w14:textId="77777777" w:rsidTr="008F56C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FEFCB3" w14:textId="77777777" w:rsidR="00DE1291" w:rsidRDefault="00DE1291" w:rsidP="00DE1291">
            <w:pPr>
              <w:pStyle w:val="TableContents"/>
            </w:pPr>
          </w:p>
        </w:tc>
      </w:tr>
    </w:tbl>
    <w:p w14:paraId="06F85C48" w14:textId="00F8DB8D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660B55D6" w14:textId="5BE8D3A0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0E0B811D" w14:textId="6A64DCCC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3A775ED8" w14:textId="1D535BAF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21F0F768" w14:textId="3450186A" w:rsidR="00992D16" w:rsidRDefault="00992D16" w:rsidP="00F77767">
      <w:pPr>
        <w:spacing w:line="276" w:lineRule="auto"/>
        <w:rPr>
          <w:rFonts w:cs="Arial"/>
          <w:b/>
          <w:bCs/>
          <w:iCs/>
        </w:rPr>
      </w:pPr>
    </w:p>
    <w:p w14:paraId="70A72795" w14:textId="77777777" w:rsidR="00992D16" w:rsidRDefault="00992D16" w:rsidP="00F77767">
      <w:pPr>
        <w:spacing w:line="276" w:lineRule="auto"/>
        <w:rPr>
          <w:rFonts w:cs="Arial"/>
          <w:b/>
          <w:bCs/>
          <w:iCs/>
        </w:rPr>
      </w:pPr>
    </w:p>
    <w:p w14:paraId="58120F9B" w14:textId="47ED9E00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01D34709" w14:textId="2158E05D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69A41D30" w14:textId="58009D44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2A9E29F3" w14:textId="10BC0681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18523152" w14:textId="243AE1F2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01FABB83" w14:textId="0AF845B8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71974F01" w14:textId="54BEBBCF" w:rsidR="00A6763A" w:rsidRDefault="00A6763A" w:rsidP="00F77767">
      <w:pPr>
        <w:spacing w:line="276" w:lineRule="auto"/>
        <w:rPr>
          <w:rFonts w:cs="Arial"/>
          <w:b/>
          <w:bCs/>
          <w:iCs/>
        </w:rPr>
      </w:pPr>
    </w:p>
    <w:p w14:paraId="7FFD9C57" w14:textId="77777777" w:rsidR="00992D16" w:rsidRDefault="00992D16"/>
    <w:p w14:paraId="24EE5C0B" w14:textId="57A66495" w:rsidR="00624025" w:rsidRDefault="00786FBB" w:rsidP="00DB3C5F">
      <w:pPr>
        <w:pStyle w:val="Ttulo1"/>
        <w:numPr>
          <w:ilvl w:val="0"/>
          <w:numId w:val="22"/>
        </w:numPr>
        <w:tabs>
          <w:tab w:val="num" w:pos="360"/>
        </w:tabs>
        <w:ind w:left="993" w:hanging="708"/>
        <w:rPr>
          <w:rFonts w:asciiTheme="minorHAnsi" w:hAnsiTheme="minorHAnsi"/>
          <w:bCs w:val="0"/>
          <w:kern w:val="0"/>
          <w:sz w:val="40"/>
          <w:szCs w:val="56"/>
        </w:rPr>
      </w:pPr>
      <w:r>
        <w:rPr>
          <w:rFonts w:asciiTheme="minorHAnsi" w:hAnsiTheme="minorHAnsi"/>
          <w:bCs w:val="0"/>
          <w:kern w:val="0"/>
          <w:sz w:val="40"/>
          <w:szCs w:val="56"/>
        </w:rPr>
        <w:t>CHECKLIST GENERALIDADES DE PERFORMANCE</w:t>
      </w:r>
    </w:p>
    <w:p w14:paraId="256D7FDF" w14:textId="74CF5C62" w:rsidR="00992D16" w:rsidRDefault="00992D16" w:rsidP="00992D16"/>
    <w:p w14:paraId="52181BA7" w14:textId="01E9BFD8" w:rsidR="00992D16" w:rsidRDefault="00992D16" w:rsidP="00992D16"/>
    <w:p w14:paraId="7F7183B4" w14:textId="77777777" w:rsidR="00992D16" w:rsidRPr="00992D16" w:rsidRDefault="00992D16" w:rsidP="00992D16"/>
    <w:p w14:paraId="05504494" w14:textId="77777777" w:rsidR="00DB3C5F" w:rsidRPr="00DB3C5F" w:rsidRDefault="00DB3C5F" w:rsidP="00DB3C5F"/>
    <w:tbl>
      <w:tblPr>
        <w:tblStyle w:val="Tablaconcuadrcula"/>
        <w:tblW w:w="9497" w:type="dxa"/>
        <w:tblInd w:w="421" w:type="dxa"/>
        <w:tblLook w:val="04A0" w:firstRow="1" w:lastRow="0" w:firstColumn="1" w:lastColumn="0" w:noHBand="0" w:noVBand="1"/>
      </w:tblPr>
      <w:tblGrid>
        <w:gridCol w:w="3827"/>
        <w:gridCol w:w="5670"/>
      </w:tblGrid>
      <w:tr w:rsidR="00786FBB" w14:paraId="65D54B97" w14:textId="77777777" w:rsidTr="00AE67AB">
        <w:tc>
          <w:tcPr>
            <w:tcW w:w="3827" w:type="dxa"/>
            <w:shd w:val="clear" w:color="auto" w:fill="E5B8B7" w:themeFill="accent2" w:themeFillTint="66"/>
            <w:vAlign w:val="center"/>
          </w:tcPr>
          <w:p w14:paraId="674DDBE0" w14:textId="7A317E0A" w:rsidR="00786FBB" w:rsidRPr="00872CD3" w:rsidRDefault="00786FBB" w:rsidP="00786FBB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5670" w:type="dxa"/>
            <w:shd w:val="clear" w:color="auto" w:fill="E5B8B7" w:themeFill="accent2" w:themeFillTint="66"/>
            <w:vAlign w:val="center"/>
          </w:tcPr>
          <w:p w14:paraId="30F8FDF6" w14:textId="77777777" w:rsidR="00786FBB" w:rsidRPr="00872CD3" w:rsidRDefault="00786FBB" w:rsidP="00786FBB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872CD3">
              <w:rPr>
                <w:rFonts w:asciiTheme="minorHAnsi" w:hAnsiTheme="minorHAnsi"/>
                <w:b/>
              </w:rPr>
              <w:t>DESCRIPCIÓN</w:t>
            </w:r>
          </w:p>
        </w:tc>
      </w:tr>
      <w:tr w:rsidR="00786FBB" w14:paraId="1C10AF58" w14:textId="77777777" w:rsidTr="00AE67AB">
        <w:tc>
          <w:tcPr>
            <w:tcW w:w="3827" w:type="dxa"/>
          </w:tcPr>
          <w:p w14:paraId="42C1C0D0" w14:textId="5923DF72" w:rsidR="00786FBB" w:rsidRPr="00AE67AB" w:rsidRDefault="00786FBB" w:rsidP="00786FBB">
            <w:pPr>
              <w:rPr>
                <w:rFonts w:asciiTheme="minorHAnsi" w:hAnsiTheme="minorHAnsi"/>
                <w:b/>
              </w:rPr>
            </w:pPr>
            <w:r w:rsidRPr="00AE67AB">
              <w:rPr>
                <w:rFonts w:asciiTheme="minorHAnsi" w:hAnsiTheme="minorHAnsi"/>
                <w:b/>
              </w:rPr>
              <w:t>Nombre del Proyecto</w:t>
            </w:r>
            <w:r w:rsidR="00AE67AB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5670" w:type="dxa"/>
            <w:vAlign w:val="center"/>
          </w:tcPr>
          <w:p w14:paraId="1E0EC70D" w14:textId="4D7313DB" w:rsidR="00786FBB" w:rsidRPr="00A671D9" w:rsidRDefault="00786FBB" w:rsidP="00786FB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EA2582">
              <w:t>nombre_proyecto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786FBB" w14:paraId="51F382B4" w14:textId="77777777" w:rsidTr="00AE67AB">
        <w:tc>
          <w:tcPr>
            <w:tcW w:w="3827" w:type="dxa"/>
          </w:tcPr>
          <w:p w14:paraId="47237313" w14:textId="503FEB95" w:rsidR="00786FBB" w:rsidRPr="00AE67AB" w:rsidRDefault="00786FBB" w:rsidP="00786FBB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AE67AB">
              <w:rPr>
                <w:rFonts w:asciiTheme="minorHAnsi" w:hAnsiTheme="minorHAnsi"/>
                <w:b/>
              </w:rPr>
              <w:t>Nombre del Aplicativo</w:t>
            </w:r>
            <w:r w:rsidR="00AE67AB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5670" w:type="dxa"/>
            <w:vAlign w:val="center"/>
          </w:tcPr>
          <w:p w14:paraId="36026AE8" w14:textId="554A5AB8" w:rsidR="00786FBB" w:rsidRPr="00A671D9" w:rsidRDefault="00786FBB" w:rsidP="00786FB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EA2582" w:rsidRPr="00AE67AB">
              <w:rPr>
                <w:lang w:val="en-US"/>
              </w:rPr>
              <w:t>nombre_</w:t>
            </w:r>
            <w:r w:rsidR="00EA2582">
              <w:rPr>
                <w:lang w:val="en-US"/>
              </w:rPr>
              <w:t>app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786FBB" w14:paraId="6AA4AD37" w14:textId="77777777" w:rsidTr="00AE67AB">
        <w:tc>
          <w:tcPr>
            <w:tcW w:w="3827" w:type="dxa"/>
          </w:tcPr>
          <w:p w14:paraId="05EA042B" w14:textId="703C1D89" w:rsidR="00786FBB" w:rsidRPr="00AE67AB" w:rsidRDefault="00EA2582" w:rsidP="00786FBB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Analista QA:</w:t>
            </w:r>
          </w:p>
        </w:tc>
        <w:tc>
          <w:tcPr>
            <w:tcW w:w="5670" w:type="dxa"/>
            <w:vAlign w:val="center"/>
          </w:tcPr>
          <w:p w14:paraId="7DAE91C0" w14:textId="5A4205E0" w:rsidR="00786FBB" w:rsidRPr="00A671D9" w:rsidRDefault="00786FBB" w:rsidP="00786F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EA2582">
              <w:rPr>
                <w:rFonts w:asciiTheme="minorHAnsi" w:hAnsiTheme="minorHAnsi"/>
              </w:rPr>
              <w:t>automatizador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786FBB" w14:paraId="264FBC8D" w14:textId="77777777" w:rsidTr="00AE67AB">
        <w:tc>
          <w:tcPr>
            <w:tcW w:w="3827" w:type="dxa"/>
          </w:tcPr>
          <w:p w14:paraId="4A960D38" w14:textId="3AE7EEA4" w:rsidR="00786FBB" w:rsidRPr="00AE67AB" w:rsidRDefault="00786FBB" w:rsidP="00786FBB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AE67AB">
              <w:rPr>
                <w:rFonts w:asciiTheme="minorHAnsi" w:hAnsiTheme="minorHAnsi"/>
                <w:b/>
              </w:rPr>
              <w:t>Tipo de Prueba</w:t>
            </w:r>
            <w:r w:rsidR="00AE67AB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5670" w:type="dxa"/>
            <w:vAlign w:val="center"/>
          </w:tcPr>
          <w:p w14:paraId="7985E8F1" w14:textId="5A4D93BD" w:rsidR="00786FBB" w:rsidRPr="00A671D9" w:rsidRDefault="00786FBB" w:rsidP="00786FB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992D16">
              <w:rPr>
                <w:rFonts w:asciiTheme="minorHAnsi" w:hAnsiTheme="minorHAnsi"/>
              </w:rPr>
              <w:t>tipo_prueba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786FBB" w14:paraId="68C2BE7D" w14:textId="77777777" w:rsidTr="00AE67AB">
        <w:tc>
          <w:tcPr>
            <w:tcW w:w="3827" w:type="dxa"/>
          </w:tcPr>
          <w:p w14:paraId="5C0140FE" w14:textId="6EBADCD2" w:rsidR="00786FBB" w:rsidRPr="00AE67AB" w:rsidRDefault="00786FBB" w:rsidP="00786FBB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AE67AB">
              <w:rPr>
                <w:rFonts w:asciiTheme="minorHAnsi" w:hAnsiTheme="minorHAnsi"/>
                <w:b/>
              </w:rPr>
              <w:t>Ambiente de Prueba</w:t>
            </w:r>
            <w:r w:rsidR="00AE67AB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5670" w:type="dxa"/>
            <w:vAlign w:val="center"/>
          </w:tcPr>
          <w:p w14:paraId="37272CF6" w14:textId="57FE9058" w:rsidR="00786FBB" w:rsidRPr="00A671D9" w:rsidRDefault="00786FBB" w:rsidP="00786FB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992D16">
              <w:rPr>
                <w:rFonts w:asciiTheme="minorHAnsi" w:hAnsiTheme="minorHAnsi"/>
              </w:rPr>
              <w:t>ambiente_prueba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786FBB" w14:paraId="264F8B3A" w14:textId="77777777" w:rsidTr="00AE67AB">
        <w:tc>
          <w:tcPr>
            <w:tcW w:w="3827" w:type="dxa"/>
          </w:tcPr>
          <w:p w14:paraId="12129DF3" w14:textId="11B65CED" w:rsidR="00786FBB" w:rsidRPr="00AE67AB" w:rsidRDefault="00786FBB" w:rsidP="00786FBB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AE67AB">
              <w:rPr>
                <w:rFonts w:asciiTheme="minorHAnsi" w:hAnsiTheme="minorHAnsi"/>
                <w:b/>
              </w:rPr>
              <w:t>Tipo de Red (Accesos)</w:t>
            </w:r>
            <w:r w:rsidR="00AE67AB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5670" w:type="dxa"/>
            <w:vAlign w:val="center"/>
          </w:tcPr>
          <w:p w14:paraId="6F423343" w14:textId="4E213FFB" w:rsidR="00786FBB" w:rsidRPr="00A671D9" w:rsidRDefault="00786FBB" w:rsidP="00786FB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992D16">
              <w:rPr>
                <w:rFonts w:asciiTheme="minorHAnsi" w:hAnsiTheme="minorHAnsi"/>
              </w:rPr>
              <w:t>tipo_red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786FBB" w14:paraId="6E0538C3" w14:textId="77777777" w:rsidTr="00AE67AB">
        <w:tc>
          <w:tcPr>
            <w:tcW w:w="3827" w:type="dxa"/>
          </w:tcPr>
          <w:p w14:paraId="6D72FB4D" w14:textId="4042B3E4" w:rsidR="00786FBB" w:rsidRPr="00AE67AB" w:rsidRDefault="00786FBB" w:rsidP="00786FBB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AE67AB">
              <w:rPr>
                <w:rFonts w:asciiTheme="minorHAnsi" w:hAnsiTheme="minorHAnsi"/>
                <w:b/>
              </w:rPr>
              <w:t>¿Existen Implementos de Seguridad?</w:t>
            </w:r>
          </w:p>
        </w:tc>
        <w:tc>
          <w:tcPr>
            <w:tcW w:w="5670" w:type="dxa"/>
            <w:vAlign w:val="center"/>
          </w:tcPr>
          <w:p w14:paraId="6F1FA431" w14:textId="709CAF8A" w:rsidR="00786FBB" w:rsidRPr="00A671D9" w:rsidRDefault="00786FBB" w:rsidP="00786FB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992D16">
              <w:rPr>
                <w:rFonts w:asciiTheme="minorHAnsi" w:hAnsiTheme="minorHAnsi"/>
              </w:rPr>
              <w:t>entorno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786FBB" w14:paraId="29884B47" w14:textId="77777777" w:rsidTr="00AE67AB">
        <w:tc>
          <w:tcPr>
            <w:tcW w:w="3827" w:type="dxa"/>
          </w:tcPr>
          <w:p w14:paraId="73679423" w14:textId="370F5ED0" w:rsidR="00786FBB" w:rsidRPr="00AE67AB" w:rsidRDefault="00786FBB" w:rsidP="00786FBB">
            <w:pPr>
              <w:pStyle w:val="Prrafodelista"/>
              <w:ind w:left="0"/>
              <w:rPr>
                <w:rFonts w:asciiTheme="minorHAnsi" w:hAnsiTheme="minorHAnsi"/>
                <w:b/>
                <w:lang w:val="es-PE"/>
              </w:rPr>
            </w:pPr>
            <w:r w:rsidRPr="00AE67AB">
              <w:rPr>
                <w:rFonts w:asciiTheme="minorHAnsi" w:hAnsiTheme="minorHAnsi"/>
                <w:b/>
              </w:rPr>
              <w:t>¿Cuál es el problema o el objetivo de la prueba?</w:t>
            </w:r>
          </w:p>
        </w:tc>
        <w:tc>
          <w:tcPr>
            <w:tcW w:w="5670" w:type="dxa"/>
            <w:vAlign w:val="center"/>
          </w:tcPr>
          <w:p w14:paraId="67AAEC49" w14:textId="7842F351" w:rsidR="00786FBB" w:rsidRPr="00A671D9" w:rsidRDefault="00786FBB" w:rsidP="00786FB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A4024E">
              <w:rPr>
                <w:rFonts w:asciiTheme="minorHAnsi" w:hAnsiTheme="minorHAnsi"/>
              </w:rPr>
              <w:t>pregunta1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786FBB" w14:paraId="089EE600" w14:textId="77777777" w:rsidTr="00AE67AB">
        <w:tc>
          <w:tcPr>
            <w:tcW w:w="3827" w:type="dxa"/>
          </w:tcPr>
          <w:p w14:paraId="09B8E5E9" w14:textId="64B8692A" w:rsidR="00786FBB" w:rsidRPr="00AE67AB" w:rsidRDefault="00786FBB" w:rsidP="00786FBB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AE67AB">
              <w:rPr>
                <w:rFonts w:asciiTheme="minorHAnsi" w:hAnsiTheme="minorHAnsi"/>
                <w:b/>
              </w:rPr>
              <w:t>¿Cuáles son servicios o flujos a medir?</w:t>
            </w:r>
          </w:p>
        </w:tc>
        <w:tc>
          <w:tcPr>
            <w:tcW w:w="5670" w:type="dxa"/>
            <w:vAlign w:val="center"/>
          </w:tcPr>
          <w:p w14:paraId="1558BEDD" w14:textId="542804A2" w:rsidR="00786FBB" w:rsidRDefault="006E0821" w:rsidP="00786FB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A4024E">
              <w:rPr>
                <w:rFonts w:asciiTheme="minorHAnsi" w:hAnsiTheme="minorHAnsi"/>
              </w:rPr>
              <w:t>pregunta2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786FBB" w14:paraId="644C9C40" w14:textId="77777777" w:rsidTr="00AE67AB">
        <w:tc>
          <w:tcPr>
            <w:tcW w:w="3827" w:type="dxa"/>
          </w:tcPr>
          <w:p w14:paraId="063450F0" w14:textId="32457FBF" w:rsidR="00786FBB" w:rsidRPr="00AE67AB" w:rsidRDefault="00786FBB" w:rsidP="00786FBB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AE67AB">
              <w:rPr>
                <w:rFonts w:asciiTheme="minorHAnsi" w:hAnsiTheme="minorHAnsi"/>
                <w:b/>
              </w:rPr>
              <w:t>¿Cuáles son los criterios de medición de la prueba?</w:t>
            </w:r>
          </w:p>
        </w:tc>
        <w:tc>
          <w:tcPr>
            <w:tcW w:w="5670" w:type="dxa"/>
            <w:vAlign w:val="center"/>
          </w:tcPr>
          <w:p w14:paraId="2011C202" w14:textId="7449F424" w:rsidR="00786FBB" w:rsidRDefault="006E0821" w:rsidP="00786FB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A4024E">
              <w:rPr>
                <w:rFonts w:asciiTheme="minorHAnsi" w:hAnsiTheme="minorHAnsi"/>
              </w:rPr>
              <w:t>pregunta3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786FBB" w14:paraId="521C19D7" w14:textId="77777777" w:rsidTr="00AE67AB">
        <w:tc>
          <w:tcPr>
            <w:tcW w:w="3827" w:type="dxa"/>
          </w:tcPr>
          <w:p w14:paraId="6A1335C7" w14:textId="0D21EC89" w:rsidR="00786FBB" w:rsidRPr="00AE67AB" w:rsidRDefault="00786FBB" w:rsidP="00786FBB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AE67AB">
              <w:rPr>
                <w:rFonts w:asciiTheme="minorHAnsi" w:hAnsiTheme="minorHAnsi"/>
                <w:b/>
              </w:rPr>
              <w:t>Tipo de Operación o Método:</w:t>
            </w:r>
          </w:p>
        </w:tc>
        <w:tc>
          <w:tcPr>
            <w:tcW w:w="5670" w:type="dxa"/>
            <w:vAlign w:val="center"/>
          </w:tcPr>
          <w:p w14:paraId="7E02F273" w14:textId="3BD80DE7" w:rsidR="00786FBB" w:rsidRDefault="006E0821" w:rsidP="00786FB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A4024E">
              <w:rPr>
                <w:rFonts w:asciiTheme="minorHAnsi" w:hAnsiTheme="minorHAnsi"/>
              </w:rPr>
              <w:t>tipo_operacion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786FBB" w14:paraId="5842BA8B" w14:textId="77777777" w:rsidTr="00AE67AB">
        <w:tc>
          <w:tcPr>
            <w:tcW w:w="3827" w:type="dxa"/>
          </w:tcPr>
          <w:p w14:paraId="1B1834E2" w14:textId="68AD17EA" w:rsidR="00786FBB" w:rsidRPr="00AE67AB" w:rsidRDefault="00786FBB" w:rsidP="00786FBB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AE67AB">
              <w:rPr>
                <w:rFonts w:asciiTheme="minorHAnsi" w:hAnsiTheme="minorHAnsi"/>
                <w:b/>
              </w:rPr>
              <w:t>Versión de la aplicación instalada:</w:t>
            </w:r>
          </w:p>
        </w:tc>
        <w:tc>
          <w:tcPr>
            <w:tcW w:w="5670" w:type="dxa"/>
            <w:vAlign w:val="center"/>
          </w:tcPr>
          <w:p w14:paraId="0AB18B89" w14:textId="475E0D2A" w:rsidR="00786FBB" w:rsidRDefault="006E0821" w:rsidP="00786FB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A4024E">
              <w:rPr>
                <w:rFonts w:asciiTheme="minorHAnsi" w:hAnsiTheme="minorHAnsi"/>
              </w:rPr>
              <w:t>version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786FBB" w14:paraId="341A57A5" w14:textId="77777777" w:rsidTr="00AE67AB">
        <w:tc>
          <w:tcPr>
            <w:tcW w:w="3827" w:type="dxa"/>
          </w:tcPr>
          <w:p w14:paraId="12FB540B" w14:textId="2E24CA1A" w:rsidR="00786FBB" w:rsidRPr="00AE67AB" w:rsidRDefault="00786FBB" w:rsidP="00786FBB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AE67AB">
              <w:rPr>
                <w:rFonts w:asciiTheme="minorHAnsi" w:hAnsiTheme="minorHAnsi"/>
                <w:b/>
              </w:rPr>
              <w:t>Capacidad del ambiente de QA respecto al de Producción:</w:t>
            </w:r>
          </w:p>
        </w:tc>
        <w:tc>
          <w:tcPr>
            <w:tcW w:w="5670" w:type="dxa"/>
            <w:vAlign w:val="center"/>
          </w:tcPr>
          <w:p w14:paraId="4ED3F2E7" w14:textId="79AA606B" w:rsidR="00786FBB" w:rsidRDefault="006E0821" w:rsidP="00786FBB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A4024E">
              <w:rPr>
                <w:rFonts w:asciiTheme="minorHAnsi" w:hAnsiTheme="minorHAnsi"/>
              </w:rPr>
              <w:t>capacidad</w:t>
            </w:r>
            <w:r>
              <w:rPr>
                <w:rFonts w:asciiTheme="minorHAnsi" w:hAnsiTheme="minorHAnsi"/>
              </w:rPr>
              <w:t>}</w:t>
            </w:r>
          </w:p>
        </w:tc>
      </w:tr>
    </w:tbl>
    <w:p w14:paraId="4D8AF4B2" w14:textId="0EBCE889" w:rsidR="00AE67AB" w:rsidRDefault="00AE67AB" w:rsidP="00992D16">
      <w:pPr>
        <w:rPr>
          <w:rFonts w:asciiTheme="minorHAnsi" w:hAnsiTheme="minorHAnsi"/>
          <w:b/>
        </w:rPr>
      </w:pPr>
    </w:p>
    <w:p w14:paraId="00318FA6" w14:textId="08609429" w:rsidR="00992D16" w:rsidRDefault="00992D16" w:rsidP="00992D16">
      <w:pPr>
        <w:rPr>
          <w:rFonts w:asciiTheme="minorHAnsi" w:hAnsiTheme="minorHAnsi"/>
          <w:b/>
        </w:rPr>
      </w:pPr>
    </w:p>
    <w:p w14:paraId="7C20913E" w14:textId="0870EBC5" w:rsidR="00992D16" w:rsidRDefault="00992D16" w:rsidP="00992D16">
      <w:pPr>
        <w:rPr>
          <w:rFonts w:asciiTheme="minorHAnsi" w:hAnsiTheme="minorHAnsi"/>
          <w:b/>
        </w:rPr>
      </w:pPr>
    </w:p>
    <w:p w14:paraId="6F1194E5" w14:textId="1089F51A" w:rsidR="00992D16" w:rsidRDefault="00992D16" w:rsidP="00992D16">
      <w:pPr>
        <w:rPr>
          <w:rFonts w:asciiTheme="minorHAnsi" w:hAnsiTheme="minorHAnsi"/>
          <w:b/>
        </w:rPr>
      </w:pPr>
    </w:p>
    <w:p w14:paraId="178CAD1B" w14:textId="0AD9A34D" w:rsidR="00992D16" w:rsidRDefault="00992D16" w:rsidP="00992D16">
      <w:pPr>
        <w:rPr>
          <w:rFonts w:asciiTheme="minorHAnsi" w:hAnsiTheme="minorHAnsi"/>
          <w:b/>
        </w:rPr>
      </w:pPr>
    </w:p>
    <w:p w14:paraId="5A5A872E" w14:textId="5E00D11E" w:rsidR="00992D16" w:rsidRDefault="00992D16" w:rsidP="00992D16">
      <w:pPr>
        <w:rPr>
          <w:rFonts w:asciiTheme="minorHAnsi" w:hAnsiTheme="minorHAnsi"/>
          <w:b/>
        </w:rPr>
      </w:pPr>
    </w:p>
    <w:p w14:paraId="60634AD5" w14:textId="5C3AAC89" w:rsidR="00992D16" w:rsidRDefault="00992D16" w:rsidP="00992D16">
      <w:pPr>
        <w:rPr>
          <w:rFonts w:asciiTheme="minorHAnsi" w:hAnsiTheme="minorHAnsi"/>
          <w:b/>
        </w:rPr>
      </w:pPr>
    </w:p>
    <w:p w14:paraId="51F9F7D5" w14:textId="7DA58E14" w:rsidR="00992D16" w:rsidRDefault="00992D16" w:rsidP="00992D16">
      <w:pPr>
        <w:rPr>
          <w:rFonts w:asciiTheme="minorHAnsi" w:hAnsiTheme="minorHAnsi"/>
          <w:b/>
        </w:rPr>
      </w:pPr>
    </w:p>
    <w:p w14:paraId="53487E17" w14:textId="1F1A16B1" w:rsidR="00992D16" w:rsidRDefault="00992D16" w:rsidP="00992D16">
      <w:pPr>
        <w:rPr>
          <w:rFonts w:asciiTheme="minorHAnsi" w:hAnsiTheme="minorHAnsi"/>
          <w:b/>
        </w:rPr>
      </w:pPr>
    </w:p>
    <w:p w14:paraId="46E55214" w14:textId="668A9192" w:rsidR="00992D16" w:rsidRDefault="00992D16" w:rsidP="00992D16">
      <w:pPr>
        <w:rPr>
          <w:rFonts w:asciiTheme="minorHAnsi" w:hAnsiTheme="minorHAnsi"/>
          <w:b/>
        </w:rPr>
      </w:pPr>
    </w:p>
    <w:p w14:paraId="6CFF72BE" w14:textId="1EE1C1A9" w:rsidR="00992D16" w:rsidRDefault="00992D16" w:rsidP="00992D16">
      <w:pPr>
        <w:rPr>
          <w:rFonts w:asciiTheme="minorHAnsi" w:hAnsiTheme="minorHAnsi"/>
          <w:b/>
        </w:rPr>
      </w:pPr>
    </w:p>
    <w:p w14:paraId="55CF33C1" w14:textId="09015845" w:rsidR="00992D16" w:rsidRDefault="00992D16" w:rsidP="00992D16">
      <w:pPr>
        <w:rPr>
          <w:rFonts w:asciiTheme="minorHAnsi" w:hAnsiTheme="minorHAnsi"/>
          <w:b/>
        </w:rPr>
      </w:pPr>
    </w:p>
    <w:p w14:paraId="13A40ACA" w14:textId="173E91F2" w:rsidR="00992D16" w:rsidRDefault="00992D16" w:rsidP="00992D16">
      <w:pPr>
        <w:rPr>
          <w:rFonts w:asciiTheme="minorHAnsi" w:hAnsiTheme="minorHAnsi"/>
          <w:b/>
        </w:rPr>
      </w:pPr>
    </w:p>
    <w:p w14:paraId="5671AAFC" w14:textId="61B9569E" w:rsidR="00992D16" w:rsidRDefault="00992D16" w:rsidP="00992D16">
      <w:pPr>
        <w:rPr>
          <w:rFonts w:asciiTheme="minorHAnsi" w:hAnsiTheme="minorHAnsi"/>
          <w:b/>
        </w:rPr>
      </w:pPr>
    </w:p>
    <w:p w14:paraId="1E3CD9C5" w14:textId="1F7B2366" w:rsidR="00992D16" w:rsidRDefault="00992D16" w:rsidP="00992D16">
      <w:pPr>
        <w:rPr>
          <w:rFonts w:asciiTheme="minorHAnsi" w:hAnsiTheme="minorHAnsi"/>
          <w:b/>
        </w:rPr>
      </w:pPr>
    </w:p>
    <w:p w14:paraId="5209C8CF" w14:textId="5C699559" w:rsidR="00992D16" w:rsidRDefault="00992D16" w:rsidP="00992D16">
      <w:pPr>
        <w:rPr>
          <w:rFonts w:asciiTheme="minorHAnsi" w:hAnsiTheme="minorHAnsi"/>
          <w:b/>
        </w:rPr>
      </w:pPr>
    </w:p>
    <w:p w14:paraId="5993639A" w14:textId="0660F6D9" w:rsidR="00992D16" w:rsidRDefault="00992D16" w:rsidP="00992D16">
      <w:pPr>
        <w:rPr>
          <w:rFonts w:asciiTheme="minorHAnsi" w:hAnsiTheme="minorHAnsi"/>
          <w:b/>
        </w:rPr>
      </w:pPr>
    </w:p>
    <w:p w14:paraId="50EA8586" w14:textId="50114357" w:rsidR="00992D16" w:rsidRDefault="00992D16" w:rsidP="00992D16">
      <w:pPr>
        <w:rPr>
          <w:rFonts w:asciiTheme="minorHAnsi" w:hAnsiTheme="minorHAnsi"/>
          <w:b/>
        </w:rPr>
      </w:pPr>
    </w:p>
    <w:p w14:paraId="41513C65" w14:textId="6486B5B9" w:rsidR="00992D16" w:rsidRDefault="00992D16" w:rsidP="00992D16">
      <w:pPr>
        <w:rPr>
          <w:rFonts w:asciiTheme="minorHAnsi" w:hAnsiTheme="minorHAnsi"/>
          <w:b/>
        </w:rPr>
      </w:pPr>
    </w:p>
    <w:p w14:paraId="1EF65B8B" w14:textId="6C229519" w:rsidR="00992D16" w:rsidRDefault="00992D16" w:rsidP="00992D16">
      <w:pPr>
        <w:rPr>
          <w:rFonts w:asciiTheme="minorHAnsi" w:hAnsiTheme="minorHAnsi"/>
          <w:b/>
        </w:rPr>
      </w:pPr>
    </w:p>
    <w:p w14:paraId="05BEC35E" w14:textId="02599431" w:rsidR="00992D16" w:rsidRDefault="00992D16" w:rsidP="00992D16">
      <w:pPr>
        <w:rPr>
          <w:rFonts w:asciiTheme="minorHAnsi" w:hAnsiTheme="minorHAnsi"/>
          <w:b/>
        </w:rPr>
      </w:pPr>
    </w:p>
    <w:p w14:paraId="4196C144" w14:textId="4F8120A7" w:rsidR="00992D16" w:rsidRDefault="00992D16" w:rsidP="00992D16">
      <w:pPr>
        <w:rPr>
          <w:rFonts w:asciiTheme="minorHAnsi" w:hAnsiTheme="minorHAnsi"/>
          <w:b/>
        </w:rPr>
      </w:pPr>
    </w:p>
    <w:p w14:paraId="27CE7412" w14:textId="3647A25E" w:rsidR="00992D16" w:rsidRDefault="00992D16" w:rsidP="00992D16">
      <w:pPr>
        <w:rPr>
          <w:rFonts w:asciiTheme="minorHAnsi" w:hAnsiTheme="minorHAnsi"/>
          <w:b/>
        </w:rPr>
      </w:pPr>
    </w:p>
    <w:p w14:paraId="752CC317" w14:textId="51454C7B" w:rsidR="00992D16" w:rsidRDefault="00992D16" w:rsidP="00992D16">
      <w:pPr>
        <w:rPr>
          <w:rFonts w:asciiTheme="minorHAnsi" w:hAnsiTheme="minorHAnsi"/>
          <w:b/>
        </w:rPr>
      </w:pPr>
    </w:p>
    <w:p w14:paraId="6A93DFBA" w14:textId="45FAC2A1" w:rsidR="00992D16" w:rsidRDefault="00992D16" w:rsidP="00992D16">
      <w:pPr>
        <w:rPr>
          <w:rFonts w:asciiTheme="minorHAnsi" w:hAnsiTheme="minorHAnsi"/>
          <w:b/>
        </w:rPr>
      </w:pPr>
    </w:p>
    <w:p w14:paraId="7392DB34" w14:textId="3F63C492" w:rsidR="00AE67AB" w:rsidRDefault="00AE67AB" w:rsidP="00AE67AB">
      <w:pPr>
        <w:pStyle w:val="Ttulo1"/>
        <w:numPr>
          <w:ilvl w:val="0"/>
          <w:numId w:val="22"/>
        </w:numPr>
        <w:rPr>
          <w:rFonts w:asciiTheme="minorHAnsi" w:hAnsiTheme="minorHAnsi"/>
          <w:bCs w:val="0"/>
          <w:kern w:val="0"/>
          <w:sz w:val="40"/>
          <w:szCs w:val="56"/>
        </w:rPr>
      </w:pPr>
      <w:r>
        <w:rPr>
          <w:rFonts w:asciiTheme="minorHAnsi" w:hAnsiTheme="minorHAnsi"/>
          <w:bCs w:val="0"/>
          <w:kern w:val="0"/>
          <w:sz w:val="40"/>
          <w:szCs w:val="56"/>
        </w:rPr>
        <w:lastRenderedPageBreak/>
        <w:t xml:space="preserve">    CHECKLIST (APIS / SERVICIOS) PERFORMANCE</w:t>
      </w:r>
    </w:p>
    <w:p w14:paraId="7178DE64" w14:textId="77777777" w:rsidR="00992D16" w:rsidRPr="00992D16" w:rsidRDefault="00992D16" w:rsidP="00992D16"/>
    <w:p w14:paraId="5A330D52" w14:textId="0B6CFCC2" w:rsidR="00AE67AB" w:rsidRDefault="00AE67AB" w:rsidP="00DB3C5F">
      <w:pPr>
        <w:rPr>
          <w:rFonts w:asciiTheme="minorHAnsi" w:hAnsiTheme="minorHAnsi"/>
          <w:b/>
        </w:rPr>
      </w:pPr>
    </w:p>
    <w:tbl>
      <w:tblPr>
        <w:tblStyle w:val="Tablaconcuadrcula"/>
        <w:tblW w:w="9497" w:type="dxa"/>
        <w:tblInd w:w="421" w:type="dxa"/>
        <w:tblLook w:val="04A0" w:firstRow="1" w:lastRow="0" w:firstColumn="1" w:lastColumn="0" w:noHBand="0" w:noVBand="1"/>
      </w:tblPr>
      <w:tblGrid>
        <w:gridCol w:w="3969"/>
        <w:gridCol w:w="5528"/>
      </w:tblGrid>
      <w:tr w:rsidR="00DB3C5F" w:rsidRPr="00872CD3" w14:paraId="4D5A2D8D" w14:textId="77777777" w:rsidTr="00357A2B">
        <w:tc>
          <w:tcPr>
            <w:tcW w:w="3969" w:type="dxa"/>
            <w:shd w:val="clear" w:color="auto" w:fill="E5B8B7" w:themeFill="accent2" w:themeFillTint="66"/>
            <w:vAlign w:val="center"/>
          </w:tcPr>
          <w:p w14:paraId="1FAFAA03" w14:textId="77777777" w:rsidR="00DB3C5F" w:rsidRPr="00872CD3" w:rsidRDefault="00DB3C5F" w:rsidP="000A6A9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5528" w:type="dxa"/>
            <w:shd w:val="clear" w:color="auto" w:fill="E5B8B7" w:themeFill="accent2" w:themeFillTint="66"/>
            <w:vAlign w:val="center"/>
          </w:tcPr>
          <w:p w14:paraId="3119FF0C" w14:textId="77777777" w:rsidR="00DB3C5F" w:rsidRPr="00872CD3" w:rsidRDefault="00DB3C5F" w:rsidP="000A6A9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872CD3">
              <w:rPr>
                <w:rFonts w:asciiTheme="minorHAnsi" w:hAnsiTheme="minorHAnsi"/>
                <w:b/>
              </w:rPr>
              <w:t>DESCRIPCIÓN</w:t>
            </w:r>
          </w:p>
        </w:tc>
      </w:tr>
      <w:tr w:rsidR="00DB3C5F" w:rsidRPr="00A671D9" w14:paraId="5A29E6C6" w14:textId="77777777" w:rsidTr="00357A2B">
        <w:tc>
          <w:tcPr>
            <w:tcW w:w="3969" w:type="dxa"/>
          </w:tcPr>
          <w:p w14:paraId="17924AEC" w14:textId="54EA5BD4" w:rsidR="00DB3C5F" w:rsidRPr="00AE67AB" w:rsidRDefault="00E942A4" w:rsidP="000A6A9F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Tiempo de Respuesta </w:t>
            </w:r>
            <w:r w:rsidR="00C3086C">
              <w:rPr>
                <w:rFonts w:asciiTheme="minorHAnsi" w:hAnsiTheme="minorHAnsi"/>
                <w:b/>
              </w:rPr>
              <w:t xml:space="preserve">esperado </w:t>
            </w:r>
            <w:r>
              <w:rPr>
                <w:rFonts w:asciiTheme="minorHAnsi" w:hAnsiTheme="minorHAnsi"/>
                <w:b/>
              </w:rPr>
              <w:t>del Servicio:</w:t>
            </w:r>
          </w:p>
        </w:tc>
        <w:tc>
          <w:tcPr>
            <w:tcW w:w="5528" w:type="dxa"/>
            <w:vAlign w:val="center"/>
          </w:tcPr>
          <w:p w14:paraId="62510B43" w14:textId="4BF70A82" w:rsidR="00DB3C5F" w:rsidRPr="00A671D9" w:rsidRDefault="00DB3C5F" w:rsidP="000A6A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243B32">
              <w:rPr>
                <w:rFonts w:asciiTheme="minorHAnsi" w:hAnsiTheme="minorHAnsi"/>
              </w:rPr>
              <w:t>t_respuesta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DB3C5F" w:rsidRPr="00A671D9" w14:paraId="57B3A53B" w14:textId="77777777" w:rsidTr="00357A2B">
        <w:tc>
          <w:tcPr>
            <w:tcW w:w="3969" w:type="dxa"/>
          </w:tcPr>
          <w:p w14:paraId="1487272E" w14:textId="53A59855" w:rsidR="00DB3C5F" w:rsidRPr="00AE67AB" w:rsidRDefault="00E942A4" w:rsidP="000A6A9F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Máximo de Usuarios en Simultáneo:</w:t>
            </w:r>
          </w:p>
        </w:tc>
        <w:tc>
          <w:tcPr>
            <w:tcW w:w="5528" w:type="dxa"/>
            <w:vAlign w:val="center"/>
          </w:tcPr>
          <w:p w14:paraId="1FF6BCBF" w14:textId="22E8EE51" w:rsidR="00DB3C5F" w:rsidRPr="00A671D9" w:rsidRDefault="00DB3C5F" w:rsidP="000A6A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243B32">
              <w:rPr>
                <w:rFonts w:asciiTheme="minorHAnsi" w:hAnsiTheme="minorHAnsi"/>
              </w:rPr>
              <w:t>n_maximo_usuarios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DB3C5F" w:rsidRPr="00A671D9" w14:paraId="45499F27" w14:textId="77777777" w:rsidTr="00357A2B">
        <w:tc>
          <w:tcPr>
            <w:tcW w:w="3969" w:type="dxa"/>
          </w:tcPr>
          <w:p w14:paraId="21D6AAF7" w14:textId="1A1E4881" w:rsidR="00DB3C5F" w:rsidRPr="00AE67AB" w:rsidRDefault="00E942A4" w:rsidP="000A6A9F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Cantidad Máxima de Transacciones por segundo:</w:t>
            </w:r>
          </w:p>
        </w:tc>
        <w:tc>
          <w:tcPr>
            <w:tcW w:w="5528" w:type="dxa"/>
            <w:vAlign w:val="center"/>
          </w:tcPr>
          <w:p w14:paraId="43699A1A" w14:textId="3A44035F" w:rsidR="00DB3C5F" w:rsidRPr="00A671D9" w:rsidRDefault="00DB3C5F" w:rsidP="000A6A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243B32">
              <w:rPr>
                <w:rFonts w:asciiTheme="minorHAnsi" w:hAnsiTheme="minorHAnsi"/>
              </w:rPr>
              <w:t>cant_maxima_tx_seg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DB3C5F" w:rsidRPr="00A671D9" w14:paraId="3025E8F5" w14:textId="77777777" w:rsidTr="00357A2B">
        <w:tc>
          <w:tcPr>
            <w:tcW w:w="3969" w:type="dxa"/>
          </w:tcPr>
          <w:p w14:paraId="346B6E7D" w14:textId="1BFD1668" w:rsidR="00DB3C5F" w:rsidRPr="00AE67AB" w:rsidRDefault="00C3086C" w:rsidP="000A6A9F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CARGA - NORMAL: Cantidad de Usuarios por Hora:</w:t>
            </w:r>
          </w:p>
        </w:tc>
        <w:tc>
          <w:tcPr>
            <w:tcW w:w="5528" w:type="dxa"/>
            <w:vAlign w:val="center"/>
          </w:tcPr>
          <w:p w14:paraId="187A8AA7" w14:textId="1B8F3138" w:rsidR="00DB3C5F" w:rsidRPr="002855CA" w:rsidRDefault="00A94F47" w:rsidP="000A6A9F">
            <w:pPr>
              <w:pStyle w:val="Prrafodelista"/>
              <w:ind w:left="0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>{cant_maxima_tx_segs}</w:t>
            </w:r>
          </w:p>
        </w:tc>
      </w:tr>
      <w:tr w:rsidR="00DB3C5F" w:rsidRPr="00A671D9" w14:paraId="3D6002FF" w14:textId="77777777" w:rsidTr="00357A2B">
        <w:tc>
          <w:tcPr>
            <w:tcW w:w="3969" w:type="dxa"/>
          </w:tcPr>
          <w:p w14:paraId="3966D300" w14:textId="3EC4CAB1" w:rsidR="00DB3C5F" w:rsidRPr="00AE67AB" w:rsidRDefault="00C3086C" w:rsidP="000A6A9F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CARGA – NORMAL: Cantidad de Transacciones por hora:</w:t>
            </w:r>
          </w:p>
        </w:tc>
        <w:tc>
          <w:tcPr>
            <w:tcW w:w="5528" w:type="dxa"/>
            <w:vAlign w:val="center"/>
          </w:tcPr>
          <w:p w14:paraId="38B9723B" w14:textId="1BC48F7A" w:rsidR="00DB3C5F" w:rsidRPr="00A671D9" w:rsidRDefault="00DB3C5F" w:rsidP="000A6A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9D5984">
              <w:rPr>
                <w:rFonts w:asciiTheme="minorHAnsi" w:hAnsiTheme="minorHAnsi"/>
              </w:rPr>
              <w:t>carga_normal_tx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DB3C5F" w:rsidRPr="00A671D9" w14:paraId="3478F246" w14:textId="77777777" w:rsidTr="00357A2B">
        <w:tc>
          <w:tcPr>
            <w:tcW w:w="3969" w:type="dxa"/>
          </w:tcPr>
          <w:p w14:paraId="275FC801" w14:textId="4A7C2E95" w:rsidR="00DB3C5F" w:rsidRPr="00AE67AB" w:rsidRDefault="00C3086C" w:rsidP="000A6A9F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CARGA - PICO: Cantidad de Usuarios por Hora:</w:t>
            </w:r>
          </w:p>
        </w:tc>
        <w:tc>
          <w:tcPr>
            <w:tcW w:w="5528" w:type="dxa"/>
            <w:vAlign w:val="center"/>
          </w:tcPr>
          <w:p w14:paraId="2088A043" w14:textId="147A1FE3" w:rsidR="00DB3C5F" w:rsidRPr="00A671D9" w:rsidRDefault="00DB3C5F" w:rsidP="000A6A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9D5984">
              <w:rPr>
                <w:rFonts w:asciiTheme="minorHAnsi" w:hAnsiTheme="minorHAnsi"/>
              </w:rPr>
              <w:t>carga_pico_usuarios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DB3C5F" w:rsidRPr="00A671D9" w14:paraId="6D796009" w14:textId="77777777" w:rsidTr="00357A2B">
        <w:tc>
          <w:tcPr>
            <w:tcW w:w="3969" w:type="dxa"/>
          </w:tcPr>
          <w:p w14:paraId="1EF3294B" w14:textId="34D1DC6E" w:rsidR="00DB3C5F" w:rsidRPr="00AE67AB" w:rsidRDefault="00C3086C" w:rsidP="000A6A9F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CARGA – PICO: Cantidad de Transacciones por hora:</w:t>
            </w:r>
          </w:p>
        </w:tc>
        <w:tc>
          <w:tcPr>
            <w:tcW w:w="5528" w:type="dxa"/>
            <w:vAlign w:val="center"/>
          </w:tcPr>
          <w:p w14:paraId="7183EF1F" w14:textId="350FECD8" w:rsidR="00DB3C5F" w:rsidRPr="00A671D9" w:rsidRDefault="00DB3C5F" w:rsidP="000A6A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9D5984">
              <w:rPr>
                <w:rFonts w:asciiTheme="minorHAnsi" w:hAnsiTheme="minorHAnsi"/>
              </w:rPr>
              <w:t>carga_pico_tx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DB3C5F" w:rsidRPr="00A671D9" w14:paraId="78D9B595" w14:textId="77777777" w:rsidTr="00357A2B">
        <w:tc>
          <w:tcPr>
            <w:tcW w:w="3969" w:type="dxa"/>
          </w:tcPr>
          <w:p w14:paraId="64662923" w14:textId="3A085F66" w:rsidR="00DB3C5F" w:rsidRPr="00AE67AB" w:rsidRDefault="00C307E4" w:rsidP="000A6A9F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Transacciones por segundo:</w:t>
            </w:r>
          </w:p>
        </w:tc>
        <w:tc>
          <w:tcPr>
            <w:tcW w:w="5528" w:type="dxa"/>
            <w:vAlign w:val="center"/>
          </w:tcPr>
          <w:p w14:paraId="3E4504E6" w14:textId="1747E2AC" w:rsidR="00DB3C5F" w:rsidRPr="00A671D9" w:rsidRDefault="00DB3C5F" w:rsidP="000A6A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9D5984">
              <w:rPr>
                <w:rFonts w:asciiTheme="minorHAnsi" w:hAnsiTheme="minorHAnsi"/>
              </w:rPr>
              <w:t>tx_segundo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DB3C5F" w:rsidRPr="00A671D9" w14:paraId="0B00C3AA" w14:textId="77777777" w:rsidTr="00357A2B">
        <w:tc>
          <w:tcPr>
            <w:tcW w:w="3969" w:type="dxa"/>
          </w:tcPr>
          <w:p w14:paraId="531800A6" w14:textId="7552FD54" w:rsidR="00DB3C5F" w:rsidRPr="00AE67AB" w:rsidRDefault="00C307E4" w:rsidP="000A6A9F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% de Tolerancia de Errores por TimeOut: </w:t>
            </w:r>
          </w:p>
        </w:tc>
        <w:tc>
          <w:tcPr>
            <w:tcW w:w="5528" w:type="dxa"/>
            <w:vAlign w:val="center"/>
          </w:tcPr>
          <w:p w14:paraId="5ADDD351" w14:textId="6A8B33E4" w:rsidR="00DB3C5F" w:rsidRPr="00A671D9" w:rsidRDefault="00DB3C5F" w:rsidP="000A6A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285C56">
              <w:rPr>
                <w:rFonts w:asciiTheme="minorHAnsi" w:hAnsiTheme="minorHAnsi"/>
              </w:rPr>
              <w:t>tolencia_errores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DB3C5F" w:rsidRPr="00A671D9" w14:paraId="0778D5E4" w14:textId="77777777" w:rsidTr="00357A2B">
        <w:tc>
          <w:tcPr>
            <w:tcW w:w="3969" w:type="dxa"/>
          </w:tcPr>
          <w:p w14:paraId="375F0030" w14:textId="38F2922E" w:rsidR="00DB3C5F" w:rsidRPr="00AE67AB" w:rsidRDefault="00613100" w:rsidP="000A6A9F">
            <w:pPr>
              <w:pStyle w:val="Prrafodelista"/>
              <w:ind w:left="0"/>
              <w:rPr>
                <w:rFonts w:asciiTheme="minorHAnsi" w:hAnsiTheme="minorHAnsi"/>
                <w:b/>
                <w:lang w:val="es-PE"/>
              </w:rPr>
            </w:pPr>
            <w:r w:rsidRPr="00613100">
              <w:rPr>
                <w:rFonts w:asciiTheme="minorHAnsi" w:hAnsiTheme="minorHAnsi"/>
                <w:b/>
                <w:lang w:val="es-PE"/>
              </w:rPr>
              <w:t>¿El servicio requiere de autenticación?</w:t>
            </w:r>
          </w:p>
        </w:tc>
        <w:tc>
          <w:tcPr>
            <w:tcW w:w="5528" w:type="dxa"/>
            <w:vAlign w:val="center"/>
          </w:tcPr>
          <w:p w14:paraId="52970A74" w14:textId="7898034E" w:rsidR="00DB3C5F" w:rsidRPr="00A671D9" w:rsidRDefault="00DB3C5F" w:rsidP="000A6A9F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2424BD">
              <w:rPr>
                <w:rFonts w:asciiTheme="minorHAnsi" w:hAnsiTheme="minorHAnsi"/>
              </w:rPr>
              <w:t>req_autenticacion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613100" w14:paraId="3EA4D39B" w14:textId="77777777" w:rsidTr="00357A2B">
        <w:tc>
          <w:tcPr>
            <w:tcW w:w="3969" w:type="dxa"/>
          </w:tcPr>
          <w:p w14:paraId="41B245D3" w14:textId="4E7A5E20" w:rsidR="00613100" w:rsidRPr="00AE67AB" w:rsidRDefault="00613100" w:rsidP="00613100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613100">
              <w:rPr>
                <w:rFonts w:asciiTheme="minorHAnsi" w:hAnsiTheme="minorHAnsi"/>
                <w:b/>
              </w:rPr>
              <w:t>¿Se requiere reutilizar la sesión autenticada?</w:t>
            </w:r>
          </w:p>
        </w:tc>
        <w:tc>
          <w:tcPr>
            <w:tcW w:w="5528" w:type="dxa"/>
            <w:vAlign w:val="center"/>
          </w:tcPr>
          <w:p w14:paraId="6F2D79C1" w14:textId="3D9BD0F2" w:rsidR="00613100" w:rsidRDefault="00613100" w:rsidP="00613100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2424BD">
              <w:rPr>
                <w:rFonts w:asciiTheme="minorHAnsi" w:hAnsiTheme="minorHAnsi"/>
              </w:rPr>
              <w:t>req_sesion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613100" w14:paraId="05A29514" w14:textId="77777777" w:rsidTr="00357A2B">
        <w:tc>
          <w:tcPr>
            <w:tcW w:w="3969" w:type="dxa"/>
          </w:tcPr>
          <w:p w14:paraId="5456A9C3" w14:textId="1DD65104" w:rsidR="00613100" w:rsidRPr="00AE67AB" w:rsidRDefault="00613100" w:rsidP="00613100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613100">
              <w:rPr>
                <w:rFonts w:asciiTheme="minorHAnsi" w:hAnsiTheme="minorHAnsi"/>
                <w:b/>
              </w:rPr>
              <w:t>¿Se configurará un timeout para las peticiones?</w:t>
            </w:r>
          </w:p>
        </w:tc>
        <w:tc>
          <w:tcPr>
            <w:tcW w:w="5528" w:type="dxa"/>
            <w:vAlign w:val="center"/>
          </w:tcPr>
          <w:p w14:paraId="1BBB907C" w14:textId="578C22A7" w:rsidR="00613100" w:rsidRDefault="00613100" w:rsidP="00613100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2424BD">
              <w:rPr>
                <w:rFonts w:asciiTheme="minorHAnsi" w:hAnsiTheme="minorHAnsi"/>
              </w:rPr>
              <w:t>req_timeout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613100" w14:paraId="603E7CE3" w14:textId="77777777" w:rsidTr="00357A2B">
        <w:tc>
          <w:tcPr>
            <w:tcW w:w="3969" w:type="dxa"/>
          </w:tcPr>
          <w:p w14:paraId="493DE44D" w14:textId="065EED39" w:rsidR="00613100" w:rsidRPr="00AE67AB" w:rsidRDefault="00613100" w:rsidP="00613100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613100">
              <w:rPr>
                <w:rFonts w:asciiTheme="minorHAnsi" w:hAnsiTheme="minorHAnsi"/>
                <w:b/>
              </w:rPr>
              <w:t>Fecha de la Ejecución:</w:t>
            </w:r>
          </w:p>
        </w:tc>
        <w:tc>
          <w:tcPr>
            <w:tcW w:w="5528" w:type="dxa"/>
            <w:vAlign w:val="center"/>
          </w:tcPr>
          <w:p w14:paraId="666C351D" w14:textId="55E7B7E6" w:rsidR="00613100" w:rsidRDefault="00613100" w:rsidP="00613100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7A7549">
              <w:rPr>
                <w:rFonts w:asciiTheme="minorHAnsi" w:hAnsiTheme="minorHAnsi"/>
              </w:rPr>
              <w:t>fecha2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613100" w14:paraId="3C84463A" w14:textId="77777777" w:rsidTr="00357A2B">
        <w:tc>
          <w:tcPr>
            <w:tcW w:w="3969" w:type="dxa"/>
          </w:tcPr>
          <w:p w14:paraId="584A0B1F" w14:textId="63407D3D" w:rsidR="00613100" w:rsidRPr="00AE67AB" w:rsidRDefault="00613100" w:rsidP="00613100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613100">
              <w:rPr>
                <w:rFonts w:asciiTheme="minorHAnsi" w:hAnsiTheme="minorHAnsi"/>
                <w:b/>
              </w:rPr>
              <w:t>Hora de la Ejecución:</w:t>
            </w:r>
          </w:p>
        </w:tc>
        <w:tc>
          <w:tcPr>
            <w:tcW w:w="5528" w:type="dxa"/>
            <w:vAlign w:val="center"/>
          </w:tcPr>
          <w:p w14:paraId="2B998B5D" w14:textId="603608CF" w:rsidR="00613100" w:rsidRPr="00BE6451" w:rsidRDefault="00613100" w:rsidP="00613100">
            <w:pPr>
              <w:pStyle w:val="Prrafodelista"/>
              <w:ind w:left="0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>{</w:t>
            </w:r>
            <w:r w:rsidR="007A7549">
              <w:rPr>
                <w:rFonts w:asciiTheme="minorHAnsi" w:hAnsiTheme="minorHAnsi"/>
              </w:rPr>
              <w:t>hora_exe</w:t>
            </w:r>
            <w:r w:rsidR="00BE6451">
              <w:rPr>
                <w:rFonts w:asciiTheme="minorHAnsi" w:hAnsiTheme="minorHAnsi"/>
              </w:rPr>
              <w:t>}</w:t>
            </w:r>
          </w:p>
        </w:tc>
      </w:tr>
      <w:tr w:rsidR="00613100" w14:paraId="4FD5A03C" w14:textId="77777777" w:rsidTr="00357A2B">
        <w:tc>
          <w:tcPr>
            <w:tcW w:w="3969" w:type="dxa"/>
          </w:tcPr>
          <w:p w14:paraId="3986F7F0" w14:textId="7A59780F" w:rsidR="00613100" w:rsidRPr="00AE67AB" w:rsidRDefault="00613100" w:rsidP="00613100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613100">
              <w:rPr>
                <w:rFonts w:asciiTheme="minorHAnsi" w:hAnsiTheme="minorHAnsi"/>
                <w:b/>
              </w:rPr>
              <w:t>Duración total de la Prueba:</w:t>
            </w:r>
          </w:p>
        </w:tc>
        <w:tc>
          <w:tcPr>
            <w:tcW w:w="5528" w:type="dxa"/>
            <w:vAlign w:val="center"/>
          </w:tcPr>
          <w:p w14:paraId="09E27600" w14:textId="6B555B67" w:rsidR="00613100" w:rsidRDefault="00613100" w:rsidP="00613100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7A7549">
              <w:rPr>
                <w:rFonts w:asciiTheme="minorHAnsi" w:hAnsiTheme="minorHAnsi"/>
              </w:rPr>
              <w:t>total_duracion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613100" w14:paraId="091CE61E" w14:textId="77777777" w:rsidTr="00357A2B">
        <w:tc>
          <w:tcPr>
            <w:tcW w:w="3969" w:type="dxa"/>
          </w:tcPr>
          <w:p w14:paraId="107D4645" w14:textId="449ED4CD" w:rsidR="00613100" w:rsidRPr="00AE67AB" w:rsidRDefault="00613100" w:rsidP="00613100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613100">
              <w:rPr>
                <w:rFonts w:asciiTheme="minorHAnsi" w:hAnsiTheme="minorHAnsi"/>
                <w:b/>
              </w:rPr>
              <w:t>Especificar los datos variables:</w:t>
            </w:r>
          </w:p>
        </w:tc>
        <w:tc>
          <w:tcPr>
            <w:tcW w:w="5528" w:type="dxa"/>
            <w:vAlign w:val="center"/>
          </w:tcPr>
          <w:p w14:paraId="30FD867B" w14:textId="4C70E641" w:rsidR="00613100" w:rsidRDefault="00613100" w:rsidP="00613100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7A7549">
              <w:rPr>
                <w:rFonts w:asciiTheme="minorHAnsi" w:hAnsiTheme="minorHAnsi"/>
              </w:rPr>
              <w:t>datos_variables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613100" w14:paraId="4A801FD0" w14:textId="77777777" w:rsidTr="00357A2B">
        <w:tc>
          <w:tcPr>
            <w:tcW w:w="3969" w:type="dxa"/>
          </w:tcPr>
          <w:p w14:paraId="34B4C0AD" w14:textId="65EBB6A6" w:rsidR="00613100" w:rsidRPr="00AE67AB" w:rsidRDefault="00613100" w:rsidP="00613100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613100">
              <w:rPr>
                <w:rFonts w:asciiTheme="minorHAnsi" w:hAnsiTheme="minorHAnsi"/>
                <w:b/>
              </w:rPr>
              <w:t>Especificar restricciones de los datos:</w:t>
            </w:r>
          </w:p>
        </w:tc>
        <w:tc>
          <w:tcPr>
            <w:tcW w:w="5528" w:type="dxa"/>
            <w:vAlign w:val="center"/>
          </w:tcPr>
          <w:p w14:paraId="15507408" w14:textId="30A78451" w:rsidR="00613100" w:rsidRDefault="00613100" w:rsidP="00613100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7A7549">
              <w:rPr>
                <w:rFonts w:asciiTheme="minorHAnsi" w:hAnsiTheme="minorHAnsi"/>
              </w:rPr>
              <w:t>datos_restricciones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613100" w14:paraId="28D19982" w14:textId="77777777" w:rsidTr="00357A2B">
        <w:tc>
          <w:tcPr>
            <w:tcW w:w="3969" w:type="dxa"/>
          </w:tcPr>
          <w:p w14:paraId="30513E4A" w14:textId="0DAB1D99" w:rsidR="00613100" w:rsidRPr="00AE67AB" w:rsidRDefault="00613100" w:rsidP="00613100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613100">
              <w:rPr>
                <w:rFonts w:asciiTheme="minorHAnsi" w:hAnsiTheme="minorHAnsi"/>
                <w:b/>
              </w:rPr>
              <w:t>Consideraciones adicionales a nivel de infraestructura:</w:t>
            </w:r>
          </w:p>
        </w:tc>
        <w:tc>
          <w:tcPr>
            <w:tcW w:w="5528" w:type="dxa"/>
            <w:vAlign w:val="center"/>
          </w:tcPr>
          <w:p w14:paraId="37CF5A8D" w14:textId="024BAB20" w:rsidR="00613100" w:rsidRDefault="00613100" w:rsidP="00613100">
            <w:pPr>
              <w:pStyle w:val="Prrafode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</w:t>
            </w:r>
            <w:r w:rsidR="007A7549">
              <w:rPr>
                <w:rFonts w:asciiTheme="minorHAnsi" w:hAnsiTheme="minorHAnsi"/>
              </w:rPr>
              <w:t>datos_infra</w:t>
            </w:r>
            <w:r>
              <w:rPr>
                <w:rFonts w:asciiTheme="minorHAnsi" w:hAnsiTheme="minorHAnsi"/>
              </w:rPr>
              <w:t>}</w:t>
            </w:r>
          </w:p>
        </w:tc>
      </w:tr>
    </w:tbl>
    <w:p w14:paraId="6F295506" w14:textId="77777777" w:rsidR="00DB3C5F" w:rsidRPr="00786FBB" w:rsidRDefault="00DB3C5F" w:rsidP="00786FBB">
      <w:pPr>
        <w:jc w:val="center"/>
        <w:rPr>
          <w:rFonts w:asciiTheme="minorHAnsi" w:hAnsiTheme="minorHAnsi"/>
          <w:b/>
        </w:rPr>
      </w:pPr>
    </w:p>
    <w:sectPr w:rsidR="00DB3C5F" w:rsidRPr="00786FBB" w:rsidSect="0001354C">
      <w:headerReference w:type="even" r:id="rId13"/>
      <w:headerReference w:type="default" r:id="rId14"/>
      <w:footerReference w:type="default" r:id="rId15"/>
      <w:pgSz w:w="11907" w:h="16839" w:code="9"/>
      <w:pgMar w:top="155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60F8" w14:textId="77777777" w:rsidR="00933953" w:rsidRDefault="00933953" w:rsidP="00276B50">
      <w:r>
        <w:separator/>
      </w:r>
    </w:p>
  </w:endnote>
  <w:endnote w:type="continuationSeparator" w:id="0">
    <w:p w14:paraId="35248018" w14:textId="77777777" w:rsidR="00933953" w:rsidRDefault="00933953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DD1E10" w:rsidRPr="00462CDB" w14:paraId="6F697BE5" w14:textId="77777777" w:rsidTr="00B0145F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14:paraId="79DEB242" w14:textId="14D52463" w:rsidR="00DD1E10" w:rsidRPr="00462CDB" w:rsidRDefault="00DD1E10" w:rsidP="00B0145F">
          <w:pPr>
            <w:pStyle w:val="Piedepgina"/>
            <w:spacing w:before="100" w:beforeAutospacing="1"/>
            <w:jc w:val="center"/>
          </w:pPr>
          <w:r w:rsidRPr="00462CDB">
            <w:fldChar w:fldCharType="begin"/>
          </w:r>
          <w:r w:rsidRPr="00462CDB">
            <w:instrText xml:space="preserve"> PAGE   \* MERGEFORMAT </w:instrText>
          </w:r>
          <w:r w:rsidRPr="00462CDB">
            <w:fldChar w:fldCharType="separate"/>
          </w:r>
          <w:r>
            <w:rPr>
              <w:noProof/>
            </w:rPr>
            <w:t>1</w:t>
          </w:r>
          <w:r w:rsidRPr="00462CDB">
            <w:fldChar w:fldCharType="end"/>
          </w:r>
        </w:p>
      </w:tc>
    </w:tr>
  </w:tbl>
  <w:p w14:paraId="3CC2EC04" w14:textId="77777777" w:rsidR="00DD1E10" w:rsidRDefault="00DD1E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3B01" w14:textId="07FE6A46" w:rsidR="00DD1E10" w:rsidRPr="007A7DB0" w:rsidRDefault="00DD1E10" w:rsidP="00E57123">
    <w:pPr>
      <w:pStyle w:val="Piedepgina"/>
      <w:ind w:right="1252"/>
      <w:jc w:val="right"/>
      <w:rPr>
        <w:sz w:val="20"/>
        <w:szCs w:val="20"/>
      </w:rPr>
    </w:pPr>
    <w:r>
      <w:rPr>
        <w:sz w:val="20"/>
        <w:szCs w:val="20"/>
      </w:rPr>
      <w:t xml:space="preserve"> </w:t>
    </w:r>
  </w:p>
  <w:p w14:paraId="1CFB65C4" w14:textId="463FB90D" w:rsidR="00DD1E10" w:rsidRDefault="00DD1E10" w:rsidP="00E57123">
    <w:r>
      <w:rPr>
        <w:noProof/>
        <w:lang w:val="es-AR" w:eastAsia="es-AR"/>
      </w:rPr>
      <w:drawing>
        <wp:anchor distT="0" distB="0" distL="114300" distR="114300" simplePos="0" relativeHeight="251668480" behindDoc="1" locked="0" layoutInCell="1" allowOverlap="1" wp14:anchorId="61476621" wp14:editId="77384A53">
          <wp:simplePos x="0" y="0"/>
          <wp:positionH relativeFrom="margin">
            <wp:posOffset>6055360</wp:posOffset>
          </wp:positionH>
          <wp:positionV relativeFrom="paragraph">
            <wp:posOffset>8890</wp:posOffset>
          </wp:positionV>
          <wp:extent cx="657860" cy="569595"/>
          <wp:effectExtent l="0" t="0" r="8890" b="1905"/>
          <wp:wrapNone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337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7456" behindDoc="1" locked="0" layoutInCell="1" allowOverlap="1" wp14:anchorId="4824F48A" wp14:editId="4CC622C1">
          <wp:simplePos x="0" y="0"/>
          <wp:positionH relativeFrom="column">
            <wp:posOffset>-125095</wp:posOffset>
          </wp:positionH>
          <wp:positionV relativeFrom="paragraph">
            <wp:posOffset>138430</wp:posOffset>
          </wp:positionV>
          <wp:extent cx="1043305" cy="391795"/>
          <wp:effectExtent l="0" t="0" r="4445" b="825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337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305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7C227A" w14:textId="434FCE52" w:rsidR="00DD1E10" w:rsidRDefault="00DD1E10" w:rsidP="00282264">
    <w:pPr>
      <w:pStyle w:val="Piedepgina"/>
      <w:jc w:val="right"/>
    </w:pPr>
    <w:r>
      <w:rPr>
        <w:sz w:val="20"/>
        <w:szCs w:val="20"/>
      </w:rPr>
      <w:t xml:space="preserve">                   Página </w:t>
    </w:r>
    <w:r w:rsidRPr="001E333F">
      <w:rPr>
        <w:sz w:val="20"/>
        <w:szCs w:val="20"/>
      </w:rPr>
      <w:fldChar w:fldCharType="begin"/>
    </w:r>
    <w:r w:rsidRPr="001E333F">
      <w:rPr>
        <w:sz w:val="20"/>
        <w:szCs w:val="20"/>
      </w:rPr>
      <w:instrText>PAGE   \* MERGEFORMAT</w:instrText>
    </w:r>
    <w:r w:rsidRPr="001E333F">
      <w:rPr>
        <w:sz w:val="20"/>
        <w:szCs w:val="20"/>
      </w:rPr>
      <w:fldChar w:fldCharType="separate"/>
    </w:r>
    <w:r>
      <w:rPr>
        <w:noProof/>
        <w:sz w:val="20"/>
        <w:szCs w:val="20"/>
      </w:rPr>
      <w:t>16</w:t>
    </w:r>
    <w:r w:rsidRPr="001E333F">
      <w:rPr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  \* MERGEFORMAT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34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45096" w14:textId="77777777" w:rsidR="00933953" w:rsidRDefault="00933953" w:rsidP="00276B50">
      <w:r>
        <w:separator/>
      </w:r>
    </w:p>
  </w:footnote>
  <w:footnote w:type="continuationSeparator" w:id="0">
    <w:p w14:paraId="087CD761" w14:textId="77777777" w:rsidR="00933953" w:rsidRDefault="00933953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7CACA" w14:textId="77777777" w:rsidR="00DD1E10" w:rsidRDefault="00DD1E1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BFFD" w14:textId="2D07D530" w:rsidR="00DD1E10" w:rsidRPr="001B5D0B" w:rsidRDefault="00DD1E10" w:rsidP="001B5D0B">
    <w:pPr>
      <w:pStyle w:val="Encabezado"/>
      <w:jc w:val="center"/>
      <w:rPr>
        <w:b/>
      </w:rPr>
    </w:pPr>
    <w:r>
      <w:rPr>
        <w:b/>
        <w:noProof/>
        <w:lang w:val="es-AR" w:eastAsia="es-A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CB94A1D" wp14:editId="3BE6448C">
              <wp:simplePos x="0" y="0"/>
              <wp:positionH relativeFrom="margin">
                <wp:posOffset>-373380</wp:posOffset>
              </wp:positionH>
              <wp:positionV relativeFrom="paragraph">
                <wp:posOffset>-201930</wp:posOffset>
              </wp:positionV>
              <wp:extent cx="3283585" cy="542925"/>
              <wp:effectExtent l="0" t="0" r="0" b="0"/>
              <wp:wrapSquare wrapText="bothSides"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3585" cy="542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469256" w14:textId="5E1EC7A4" w:rsidR="00DD1E10" w:rsidRDefault="00DE1291" w:rsidP="00E06EDD">
                          <w:pPr>
                            <w:pStyle w:val="Encabezado"/>
                            <w:tabs>
                              <w:tab w:val="left" w:pos="1859"/>
                            </w:tabs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{nombre_proyecto}</w:t>
                          </w:r>
                        </w:p>
                        <w:p w14:paraId="44EE76F9" w14:textId="20DDAFDA" w:rsidR="00DD1E10" w:rsidRPr="00625845" w:rsidRDefault="00786FBB" w:rsidP="00E06EDD">
                          <w:pPr>
                            <w:pStyle w:val="Encabezado"/>
                            <w:tabs>
                              <w:tab w:val="left" w:pos="1859"/>
                            </w:tabs>
                            <w:rPr>
                              <w:bCs/>
                              <w:sz w:val="16"/>
                              <w:szCs w:val="16"/>
                              <w:lang w:val="es-PE"/>
                            </w:rPr>
                          </w:pPr>
                          <w:r>
                            <w:rPr>
                              <w:bCs/>
                              <w:sz w:val="16"/>
                              <w:szCs w:val="16"/>
                            </w:rPr>
                            <w:t>CheckList</w:t>
                          </w:r>
                          <w:r w:rsidR="00625845">
                            <w:rPr>
                              <w:bCs/>
                              <w:sz w:val="16"/>
                              <w:szCs w:val="16"/>
                            </w:rPr>
                            <w:t xml:space="preserve"> – </w:t>
                          </w:r>
                          <w:r>
                            <w:rPr>
                              <w:bCs/>
                              <w:sz w:val="16"/>
                              <w:szCs w:val="16"/>
                            </w:rPr>
                            <w:t>Performance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B94A1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left:0;text-align:left;margin-left:-29.4pt;margin-top:-15.9pt;width:258.55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" filled="f" stroked="f">
              <v:textbox>
                <w:txbxContent>
                  <w:p w14:paraId="1F469256" w14:textId="5E1EC7A4" w:rsidR="00DD1E10" w:rsidRDefault="00DE1291" w:rsidP="00E06EDD">
                    <w:pPr>
                      <w:pStyle w:val="Encabezado"/>
                      <w:tabs>
                        <w:tab w:val="left" w:pos="1859"/>
                      </w:tabs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{nombre_proyecto}</w:t>
                    </w:r>
                  </w:p>
                  <w:p w14:paraId="44EE76F9" w14:textId="20DDAFDA" w:rsidR="00DD1E10" w:rsidRPr="00625845" w:rsidRDefault="00786FBB" w:rsidP="00E06EDD">
                    <w:pPr>
                      <w:pStyle w:val="Encabezado"/>
                      <w:tabs>
                        <w:tab w:val="left" w:pos="1859"/>
                      </w:tabs>
                      <w:rPr>
                        <w:bCs/>
                        <w:sz w:val="16"/>
                        <w:szCs w:val="16"/>
                        <w:lang w:val="es-PE"/>
                      </w:rPr>
                    </w:pPr>
                    <w:r>
                      <w:rPr>
                        <w:bCs/>
                        <w:sz w:val="16"/>
                        <w:szCs w:val="16"/>
                      </w:rPr>
                      <w:t>CheckList</w:t>
                    </w:r>
                    <w:r w:rsidR="00625845">
                      <w:rPr>
                        <w:bCs/>
                        <w:sz w:val="16"/>
                        <w:szCs w:val="16"/>
                      </w:rPr>
                      <w:t xml:space="preserve"> – </w:t>
                    </w:r>
                    <w:r>
                      <w:rPr>
                        <w:bCs/>
                        <w:sz w:val="16"/>
                        <w:szCs w:val="16"/>
                      </w:rPr>
                      <w:t>Performance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lang w:val="es-AR" w:eastAsia="es-AR"/>
      </w:rPr>
      <w:drawing>
        <wp:anchor distT="0" distB="0" distL="114300" distR="114300" simplePos="0" relativeHeight="251665408" behindDoc="1" locked="0" layoutInCell="1" allowOverlap="1" wp14:anchorId="6D1873B1" wp14:editId="0A3DE523">
          <wp:simplePos x="0" y="0"/>
          <wp:positionH relativeFrom="margin">
            <wp:posOffset>5201285</wp:posOffset>
          </wp:positionH>
          <wp:positionV relativeFrom="paragraph">
            <wp:posOffset>-95885</wp:posOffset>
          </wp:positionV>
          <wp:extent cx="1438275" cy="282575"/>
          <wp:effectExtent l="0" t="0" r="9525" b="3175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337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282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13CE89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DD21D6"/>
    <w:multiLevelType w:val="hybridMultilevel"/>
    <w:tmpl w:val="B29EC7F8"/>
    <w:lvl w:ilvl="0" w:tplc="9DAE89E6">
      <w:start w:val="1"/>
      <w:numFmt w:val="bullet"/>
      <w:lvlText w:val="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4EA17D1"/>
    <w:multiLevelType w:val="hybridMultilevel"/>
    <w:tmpl w:val="E49CF3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6C737E"/>
    <w:multiLevelType w:val="hybridMultilevel"/>
    <w:tmpl w:val="DB4C95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1239B"/>
    <w:multiLevelType w:val="hybridMultilevel"/>
    <w:tmpl w:val="F912CA2A"/>
    <w:lvl w:ilvl="0" w:tplc="28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7927B23"/>
    <w:multiLevelType w:val="hybridMultilevel"/>
    <w:tmpl w:val="A0EC2902"/>
    <w:lvl w:ilvl="0" w:tplc="9DAE89E6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18354D21"/>
    <w:multiLevelType w:val="hybridMultilevel"/>
    <w:tmpl w:val="501E1C4A"/>
    <w:lvl w:ilvl="0" w:tplc="85601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2E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C00000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C5CA1"/>
    <w:multiLevelType w:val="hybridMultilevel"/>
    <w:tmpl w:val="2F0ADF1E"/>
    <w:lvl w:ilvl="0" w:tplc="05BA025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F1954"/>
    <w:multiLevelType w:val="hybridMultilevel"/>
    <w:tmpl w:val="B98CA4E4"/>
    <w:lvl w:ilvl="0" w:tplc="6AEE8B4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6C5EE9"/>
    <w:multiLevelType w:val="hybridMultilevel"/>
    <w:tmpl w:val="D9D2E03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34484D"/>
    <w:multiLevelType w:val="hybridMultilevel"/>
    <w:tmpl w:val="A11C4518"/>
    <w:lvl w:ilvl="0" w:tplc="021E960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378374E"/>
    <w:multiLevelType w:val="hybridMultilevel"/>
    <w:tmpl w:val="D9B4561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7753DCC"/>
    <w:multiLevelType w:val="hybridMultilevel"/>
    <w:tmpl w:val="11206EC0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56018F"/>
    <w:multiLevelType w:val="hybridMultilevel"/>
    <w:tmpl w:val="D362CE8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2F6168A"/>
    <w:multiLevelType w:val="hybridMultilevel"/>
    <w:tmpl w:val="C06C6ED6"/>
    <w:lvl w:ilvl="0" w:tplc="8188E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06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8A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0C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267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50D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6AD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4C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01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8BE6DF0"/>
    <w:multiLevelType w:val="hybridMultilevel"/>
    <w:tmpl w:val="A0B244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A19"/>
    <w:multiLevelType w:val="multilevel"/>
    <w:tmpl w:val="59B28900"/>
    <w:lvl w:ilvl="0">
      <w:start w:val="1"/>
      <w:numFmt w:val="bullet"/>
      <w:lvlText w:val=""/>
      <w:lvlJc w:val="left"/>
      <w:pPr>
        <w:ind w:left="982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8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2" w:hanging="1440"/>
      </w:pPr>
      <w:rPr>
        <w:rFonts w:hint="default"/>
      </w:rPr>
    </w:lvl>
  </w:abstractNum>
  <w:abstractNum w:abstractNumId="17" w15:restartNumberingAfterBreak="0">
    <w:nsid w:val="4DBF5CCC"/>
    <w:multiLevelType w:val="hybridMultilevel"/>
    <w:tmpl w:val="B1EAFF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C7406"/>
    <w:multiLevelType w:val="hybridMultilevel"/>
    <w:tmpl w:val="A0A8D88C"/>
    <w:lvl w:ilvl="0" w:tplc="2850DD02">
      <w:start w:val="1"/>
      <w:numFmt w:val="decimal"/>
      <w:lvlText w:val="%1."/>
      <w:lvlJc w:val="left"/>
      <w:pPr>
        <w:ind w:left="1326" w:hanging="207"/>
      </w:pPr>
      <w:rPr>
        <w:rFonts w:ascii="Calibri" w:eastAsia="Calibri" w:hAnsi="Calibri" w:cs="Times New Roman" w:hint="default"/>
        <w:sz w:val="22"/>
        <w:szCs w:val="22"/>
      </w:rPr>
    </w:lvl>
    <w:lvl w:ilvl="1" w:tplc="1AA6A190">
      <w:start w:val="1"/>
      <w:numFmt w:val="lowerLetter"/>
      <w:lvlText w:val="%2."/>
      <w:lvlJc w:val="left"/>
      <w:pPr>
        <w:ind w:left="1840" w:hanging="361"/>
      </w:pPr>
      <w:rPr>
        <w:rFonts w:ascii="Calibri" w:eastAsia="Calibri" w:hAnsi="Calibri" w:cs="Times New Roman" w:hint="default"/>
        <w:spacing w:val="-1"/>
        <w:sz w:val="22"/>
        <w:szCs w:val="22"/>
      </w:rPr>
    </w:lvl>
    <w:lvl w:ilvl="2" w:tplc="C298CE88">
      <w:start w:val="1"/>
      <w:numFmt w:val="bullet"/>
      <w:lvlText w:val="•"/>
      <w:lvlJc w:val="left"/>
      <w:pPr>
        <w:ind w:left="3004" w:hanging="361"/>
      </w:pPr>
    </w:lvl>
    <w:lvl w:ilvl="3" w:tplc="E12CFC40">
      <w:start w:val="1"/>
      <w:numFmt w:val="bullet"/>
      <w:lvlText w:val="•"/>
      <w:lvlJc w:val="left"/>
      <w:pPr>
        <w:ind w:left="4169" w:hanging="361"/>
      </w:pPr>
    </w:lvl>
    <w:lvl w:ilvl="4" w:tplc="AC500B96">
      <w:start w:val="1"/>
      <w:numFmt w:val="bullet"/>
      <w:lvlText w:val="•"/>
      <w:lvlJc w:val="left"/>
      <w:pPr>
        <w:ind w:left="5333" w:hanging="361"/>
      </w:pPr>
    </w:lvl>
    <w:lvl w:ilvl="5" w:tplc="BE264EA0">
      <w:start w:val="1"/>
      <w:numFmt w:val="bullet"/>
      <w:lvlText w:val="•"/>
      <w:lvlJc w:val="left"/>
      <w:pPr>
        <w:ind w:left="6498" w:hanging="361"/>
      </w:pPr>
    </w:lvl>
    <w:lvl w:ilvl="6" w:tplc="D57459CA">
      <w:start w:val="1"/>
      <w:numFmt w:val="bullet"/>
      <w:lvlText w:val="•"/>
      <w:lvlJc w:val="left"/>
      <w:pPr>
        <w:ind w:left="7662" w:hanging="361"/>
      </w:pPr>
    </w:lvl>
    <w:lvl w:ilvl="7" w:tplc="1D000EFE">
      <w:start w:val="1"/>
      <w:numFmt w:val="bullet"/>
      <w:lvlText w:val="•"/>
      <w:lvlJc w:val="left"/>
      <w:pPr>
        <w:ind w:left="8827" w:hanging="361"/>
      </w:pPr>
    </w:lvl>
    <w:lvl w:ilvl="8" w:tplc="AC5857E2">
      <w:start w:val="1"/>
      <w:numFmt w:val="bullet"/>
      <w:lvlText w:val="•"/>
      <w:lvlJc w:val="left"/>
      <w:pPr>
        <w:ind w:left="9991" w:hanging="361"/>
      </w:pPr>
    </w:lvl>
  </w:abstractNum>
  <w:abstractNum w:abstractNumId="19" w15:restartNumberingAfterBreak="0">
    <w:nsid w:val="5B423CB0"/>
    <w:multiLevelType w:val="hybridMultilevel"/>
    <w:tmpl w:val="E090AEFC"/>
    <w:lvl w:ilvl="0" w:tplc="8A266CB8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CC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s-AR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C02B0"/>
    <w:multiLevelType w:val="hybridMultilevel"/>
    <w:tmpl w:val="8ACC45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057F3"/>
    <w:multiLevelType w:val="hybridMultilevel"/>
    <w:tmpl w:val="BB6479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9329F2"/>
    <w:multiLevelType w:val="hybridMultilevel"/>
    <w:tmpl w:val="A818495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F1B73"/>
    <w:multiLevelType w:val="hybridMultilevel"/>
    <w:tmpl w:val="635C205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47EF4"/>
    <w:multiLevelType w:val="hybridMultilevel"/>
    <w:tmpl w:val="A11C4518"/>
    <w:lvl w:ilvl="0" w:tplc="021E960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B0078C4"/>
    <w:multiLevelType w:val="hybridMultilevel"/>
    <w:tmpl w:val="9002263C"/>
    <w:lvl w:ilvl="0" w:tplc="3D846C92">
      <w:start w:val="2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F815F0D"/>
    <w:multiLevelType w:val="hybridMultilevel"/>
    <w:tmpl w:val="3F3E7D80"/>
    <w:lvl w:ilvl="0" w:tplc="3AB24DEC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5"/>
  </w:num>
  <w:num w:numId="5">
    <w:abstractNumId w:val="17"/>
  </w:num>
  <w:num w:numId="6">
    <w:abstractNumId w:val="3"/>
  </w:num>
  <w:num w:numId="7">
    <w:abstractNumId w:val="22"/>
  </w:num>
  <w:num w:numId="8">
    <w:abstractNumId w:val="19"/>
  </w:num>
  <w:num w:numId="9">
    <w:abstractNumId w:val="25"/>
  </w:num>
  <w:num w:numId="10">
    <w:abstractNumId w:val="4"/>
  </w:num>
  <w:num w:numId="11">
    <w:abstractNumId w:val="14"/>
  </w:num>
  <w:num w:numId="12">
    <w:abstractNumId w:val="23"/>
  </w:num>
  <w:num w:numId="13">
    <w:abstractNumId w:val="26"/>
  </w:num>
  <w:num w:numId="14">
    <w:abstractNumId w:val="5"/>
  </w:num>
  <w:num w:numId="15">
    <w:abstractNumId w:val="1"/>
  </w:num>
  <w:num w:numId="16">
    <w:abstractNumId w:val="20"/>
  </w:num>
  <w:num w:numId="17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8"/>
  </w:num>
  <w:num w:numId="19">
    <w:abstractNumId w:val="7"/>
  </w:num>
  <w:num w:numId="20">
    <w:abstractNumId w:val="9"/>
  </w:num>
  <w:num w:numId="21">
    <w:abstractNumId w:val="21"/>
  </w:num>
  <w:num w:numId="22">
    <w:abstractNumId w:val="10"/>
  </w:num>
  <w:num w:numId="23">
    <w:abstractNumId w:val="8"/>
  </w:num>
  <w:num w:numId="24">
    <w:abstractNumId w:val="11"/>
  </w:num>
  <w:num w:numId="25">
    <w:abstractNumId w:val="2"/>
  </w:num>
  <w:num w:numId="26">
    <w:abstractNumId w:val="12"/>
  </w:num>
  <w:num w:numId="27">
    <w:abstractNumId w:val="13"/>
  </w:num>
  <w:num w:numId="28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6A"/>
    <w:rsid w:val="000004E4"/>
    <w:rsid w:val="00000553"/>
    <w:rsid w:val="000006A7"/>
    <w:rsid w:val="0000139C"/>
    <w:rsid w:val="00001E43"/>
    <w:rsid w:val="00002D8C"/>
    <w:rsid w:val="00003435"/>
    <w:rsid w:val="00003931"/>
    <w:rsid w:val="00003CE7"/>
    <w:rsid w:val="00004535"/>
    <w:rsid w:val="00004DBF"/>
    <w:rsid w:val="0000548B"/>
    <w:rsid w:val="00005EAF"/>
    <w:rsid w:val="00012CCB"/>
    <w:rsid w:val="00013021"/>
    <w:rsid w:val="0001354C"/>
    <w:rsid w:val="000145AB"/>
    <w:rsid w:val="00014659"/>
    <w:rsid w:val="000146FE"/>
    <w:rsid w:val="00014762"/>
    <w:rsid w:val="00014BCE"/>
    <w:rsid w:val="00014C2D"/>
    <w:rsid w:val="00015873"/>
    <w:rsid w:val="00016358"/>
    <w:rsid w:val="00016463"/>
    <w:rsid w:val="0001677A"/>
    <w:rsid w:val="00016E60"/>
    <w:rsid w:val="0001775C"/>
    <w:rsid w:val="000208F4"/>
    <w:rsid w:val="00021A4F"/>
    <w:rsid w:val="000225DF"/>
    <w:rsid w:val="0002268D"/>
    <w:rsid w:val="00022FC1"/>
    <w:rsid w:val="000243E8"/>
    <w:rsid w:val="0002474B"/>
    <w:rsid w:val="00024949"/>
    <w:rsid w:val="00024C46"/>
    <w:rsid w:val="00025F90"/>
    <w:rsid w:val="0002612A"/>
    <w:rsid w:val="00032481"/>
    <w:rsid w:val="0003275B"/>
    <w:rsid w:val="000327CB"/>
    <w:rsid w:val="00033482"/>
    <w:rsid w:val="0003492A"/>
    <w:rsid w:val="00035A8D"/>
    <w:rsid w:val="00035BD3"/>
    <w:rsid w:val="000370B9"/>
    <w:rsid w:val="0003759D"/>
    <w:rsid w:val="00040655"/>
    <w:rsid w:val="0004260E"/>
    <w:rsid w:val="00042EB3"/>
    <w:rsid w:val="00042F0D"/>
    <w:rsid w:val="000436B2"/>
    <w:rsid w:val="00044349"/>
    <w:rsid w:val="00044F0D"/>
    <w:rsid w:val="000453C2"/>
    <w:rsid w:val="000458D0"/>
    <w:rsid w:val="00046A17"/>
    <w:rsid w:val="00047193"/>
    <w:rsid w:val="00050A95"/>
    <w:rsid w:val="00050F2A"/>
    <w:rsid w:val="000516CD"/>
    <w:rsid w:val="00051842"/>
    <w:rsid w:val="00051CC3"/>
    <w:rsid w:val="00053D3A"/>
    <w:rsid w:val="00054014"/>
    <w:rsid w:val="00054391"/>
    <w:rsid w:val="00054596"/>
    <w:rsid w:val="00054862"/>
    <w:rsid w:val="00054CF9"/>
    <w:rsid w:val="00054F4E"/>
    <w:rsid w:val="000550FC"/>
    <w:rsid w:val="000559EA"/>
    <w:rsid w:val="00056E21"/>
    <w:rsid w:val="00057C59"/>
    <w:rsid w:val="00060600"/>
    <w:rsid w:val="00061293"/>
    <w:rsid w:val="00061C49"/>
    <w:rsid w:val="000628D2"/>
    <w:rsid w:val="00062E6E"/>
    <w:rsid w:val="000641F3"/>
    <w:rsid w:val="0006483F"/>
    <w:rsid w:val="00064C61"/>
    <w:rsid w:val="00064EE7"/>
    <w:rsid w:val="00064FB7"/>
    <w:rsid w:val="00066AAC"/>
    <w:rsid w:val="00067611"/>
    <w:rsid w:val="00067A86"/>
    <w:rsid w:val="00067D72"/>
    <w:rsid w:val="0007090B"/>
    <w:rsid w:val="000712F1"/>
    <w:rsid w:val="00071384"/>
    <w:rsid w:val="000713D5"/>
    <w:rsid w:val="00071A27"/>
    <w:rsid w:val="00072A12"/>
    <w:rsid w:val="00073DC8"/>
    <w:rsid w:val="0007417E"/>
    <w:rsid w:val="000748F8"/>
    <w:rsid w:val="00074E30"/>
    <w:rsid w:val="0007577A"/>
    <w:rsid w:val="000758AF"/>
    <w:rsid w:val="0008203F"/>
    <w:rsid w:val="00083258"/>
    <w:rsid w:val="000836E1"/>
    <w:rsid w:val="0008382D"/>
    <w:rsid w:val="0008447C"/>
    <w:rsid w:val="0008472C"/>
    <w:rsid w:val="000851DD"/>
    <w:rsid w:val="0008546A"/>
    <w:rsid w:val="00085AA9"/>
    <w:rsid w:val="00085B68"/>
    <w:rsid w:val="00085DEF"/>
    <w:rsid w:val="000864C1"/>
    <w:rsid w:val="00086567"/>
    <w:rsid w:val="00087AC2"/>
    <w:rsid w:val="0009011A"/>
    <w:rsid w:val="0009090F"/>
    <w:rsid w:val="0009133F"/>
    <w:rsid w:val="00093B5F"/>
    <w:rsid w:val="00094871"/>
    <w:rsid w:val="0009668A"/>
    <w:rsid w:val="000A0F60"/>
    <w:rsid w:val="000A201F"/>
    <w:rsid w:val="000A26A2"/>
    <w:rsid w:val="000A2B6A"/>
    <w:rsid w:val="000A3DEA"/>
    <w:rsid w:val="000A47C2"/>
    <w:rsid w:val="000A5707"/>
    <w:rsid w:val="000A687B"/>
    <w:rsid w:val="000B0D8E"/>
    <w:rsid w:val="000B162C"/>
    <w:rsid w:val="000B1B32"/>
    <w:rsid w:val="000B294D"/>
    <w:rsid w:val="000B569B"/>
    <w:rsid w:val="000B6D66"/>
    <w:rsid w:val="000C1DFC"/>
    <w:rsid w:val="000C2E6F"/>
    <w:rsid w:val="000C30AB"/>
    <w:rsid w:val="000C340D"/>
    <w:rsid w:val="000C3625"/>
    <w:rsid w:val="000C3919"/>
    <w:rsid w:val="000C4A24"/>
    <w:rsid w:val="000C4DE3"/>
    <w:rsid w:val="000C4DFC"/>
    <w:rsid w:val="000C5E57"/>
    <w:rsid w:val="000C7F6C"/>
    <w:rsid w:val="000D0EAF"/>
    <w:rsid w:val="000D446C"/>
    <w:rsid w:val="000D453F"/>
    <w:rsid w:val="000D48CB"/>
    <w:rsid w:val="000D5A93"/>
    <w:rsid w:val="000D5C7B"/>
    <w:rsid w:val="000D79B6"/>
    <w:rsid w:val="000D7BA0"/>
    <w:rsid w:val="000E058C"/>
    <w:rsid w:val="000E11A1"/>
    <w:rsid w:val="000E1553"/>
    <w:rsid w:val="000E3C42"/>
    <w:rsid w:val="000E4175"/>
    <w:rsid w:val="000E4A3E"/>
    <w:rsid w:val="000E5671"/>
    <w:rsid w:val="000E5C44"/>
    <w:rsid w:val="000E6E94"/>
    <w:rsid w:val="000E6FDD"/>
    <w:rsid w:val="000E76C3"/>
    <w:rsid w:val="000F2397"/>
    <w:rsid w:val="000F33B1"/>
    <w:rsid w:val="000F55A1"/>
    <w:rsid w:val="000F63B5"/>
    <w:rsid w:val="000F674C"/>
    <w:rsid w:val="000F6804"/>
    <w:rsid w:val="000F6EC0"/>
    <w:rsid w:val="000F7409"/>
    <w:rsid w:val="000F74CC"/>
    <w:rsid w:val="00100AD1"/>
    <w:rsid w:val="001023C9"/>
    <w:rsid w:val="001027FE"/>
    <w:rsid w:val="00102B13"/>
    <w:rsid w:val="00103838"/>
    <w:rsid w:val="00103A76"/>
    <w:rsid w:val="00103B98"/>
    <w:rsid w:val="0010457B"/>
    <w:rsid w:val="00106BC5"/>
    <w:rsid w:val="00106F8C"/>
    <w:rsid w:val="00107861"/>
    <w:rsid w:val="00112547"/>
    <w:rsid w:val="00112DA2"/>
    <w:rsid w:val="001135DD"/>
    <w:rsid w:val="00114719"/>
    <w:rsid w:val="0011545C"/>
    <w:rsid w:val="0011560A"/>
    <w:rsid w:val="00115832"/>
    <w:rsid w:val="00115E85"/>
    <w:rsid w:val="00116C6C"/>
    <w:rsid w:val="00117759"/>
    <w:rsid w:val="00117D50"/>
    <w:rsid w:val="001219CE"/>
    <w:rsid w:val="00121BF6"/>
    <w:rsid w:val="00121C05"/>
    <w:rsid w:val="00121C97"/>
    <w:rsid w:val="001229CE"/>
    <w:rsid w:val="00123234"/>
    <w:rsid w:val="0012398D"/>
    <w:rsid w:val="00124197"/>
    <w:rsid w:val="0012602A"/>
    <w:rsid w:val="00126312"/>
    <w:rsid w:val="001263B8"/>
    <w:rsid w:val="001269FA"/>
    <w:rsid w:val="001276BE"/>
    <w:rsid w:val="00127856"/>
    <w:rsid w:val="00130A95"/>
    <w:rsid w:val="00131357"/>
    <w:rsid w:val="00131DF1"/>
    <w:rsid w:val="0013220D"/>
    <w:rsid w:val="00134000"/>
    <w:rsid w:val="00134587"/>
    <w:rsid w:val="00134EDA"/>
    <w:rsid w:val="00135BFF"/>
    <w:rsid w:val="00136082"/>
    <w:rsid w:val="001366C0"/>
    <w:rsid w:val="0013670C"/>
    <w:rsid w:val="001372C7"/>
    <w:rsid w:val="0013793C"/>
    <w:rsid w:val="00137A34"/>
    <w:rsid w:val="00140B09"/>
    <w:rsid w:val="00140E20"/>
    <w:rsid w:val="00142200"/>
    <w:rsid w:val="0014289B"/>
    <w:rsid w:val="00143109"/>
    <w:rsid w:val="00143DCE"/>
    <w:rsid w:val="00143FF6"/>
    <w:rsid w:val="00144246"/>
    <w:rsid w:val="00145E85"/>
    <w:rsid w:val="00145F05"/>
    <w:rsid w:val="001475A8"/>
    <w:rsid w:val="00147C18"/>
    <w:rsid w:val="00150E18"/>
    <w:rsid w:val="00150F0B"/>
    <w:rsid w:val="00151014"/>
    <w:rsid w:val="001528B5"/>
    <w:rsid w:val="00153CC5"/>
    <w:rsid w:val="00155DE2"/>
    <w:rsid w:val="0015633D"/>
    <w:rsid w:val="001566A2"/>
    <w:rsid w:val="00156D7C"/>
    <w:rsid w:val="00157F87"/>
    <w:rsid w:val="0016031D"/>
    <w:rsid w:val="0016035A"/>
    <w:rsid w:val="001603AF"/>
    <w:rsid w:val="0016085E"/>
    <w:rsid w:val="00160995"/>
    <w:rsid w:val="00160C69"/>
    <w:rsid w:val="00161CC0"/>
    <w:rsid w:val="00162282"/>
    <w:rsid w:val="001624AE"/>
    <w:rsid w:val="00162774"/>
    <w:rsid w:val="00162C4F"/>
    <w:rsid w:val="0016440F"/>
    <w:rsid w:val="00165A56"/>
    <w:rsid w:val="0016608A"/>
    <w:rsid w:val="00166F49"/>
    <w:rsid w:val="00167847"/>
    <w:rsid w:val="001700E5"/>
    <w:rsid w:val="0017135C"/>
    <w:rsid w:val="00171BF5"/>
    <w:rsid w:val="00171D1D"/>
    <w:rsid w:val="001720A8"/>
    <w:rsid w:val="00172D20"/>
    <w:rsid w:val="001746FE"/>
    <w:rsid w:val="0017479C"/>
    <w:rsid w:val="00174DD8"/>
    <w:rsid w:val="001753E9"/>
    <w:rsid w:val="0017584D"/>
    <w:rsid w:val="001758F5"/>
    <w:rsid w:val="00177B55"/>
    <w:rsid w:val="00180286"/>
    <w:rsid w:val="00181000"/>
    <w:rsid w:val="0018145D"/>
    <w:rsid w:val="00181639"/>
    <w:rsid w:val="001828C6"/>
    <w:rsid w:val="00183D2C"/>
    <w:rsid w:val="00183DC0"/>
    <w:rsid w:val="00186442"/>
    <w:rsid w:val="00186526"/>
    <w:rsid w:val="001875E3"/>
    <w:rsid w:val="00187B09"/>
    <w:rsid w:val="00187DB1"/>
    <w:rsid w:val="00191912"/>
    <w:rsid w:val="00191D0A"/>
    <w:rsid w:val="00191EC3"/>
    <w:rsid w:val="00192969"/>
    <w:rsid w:val="00193F98"/>
    <w:rsid w:val="00194E38"/>
    <w:rsid w:val="0019545B"/>
    <w:rsid w:val="00196D49"/>
    <w:rsid w:val="00196DB3"/>
    <w:rsid w:val="00197934"/>
    <w:rsid w:val="001A0301"/>
    <w:rsid w:val="001A0691"/>
    <w:rsid w:val="001A0930"/>
    <w:rsid w:val="001A0E21"/>
    <w:rsid w:val="001A15CF"/>
    <w:rsid w:val="001A1F12"/>
    <w:rsid w:val="001A210D"/>
    <w:rsid w:val="001A2199"/>
    <w:rsid w:val="001A236D"/>
    <w:rsid w:val="001A2624"/>
    <w:rsid w:val="001A2D96"/>
    <w:rsid w:val="001A398B"/>
    <w:rsid w:val="001A3A0A"/>
    <w:rsid w:val="001A3B1D"/>
    <w:rsid w:val="001A5C53"/>
    <w:rsid w:val="001A6A1B"/>
    <w:rsid w:val="001A7020"/>
    <w:rsid w:val="001A7126"/>
    <w:rsid w:val="001A7ED8"/>
    <w:rsid w:val="001B0D00"/>
    <w:rsid w:val="001B1423"/>
    <w:rsid w:val="001B1CD7"/>
    <w:rsid w:val="001B2D94"/>
    <w:rsid w:val="001B3F14"/>
    <w:rsid w:val="001B3FCC"/>
    <w:rsid w:val="001B47F9"/>
    <w:rsid w:val="001B4898"/>
    <w:rsid w:val="001B5792"/>
    <w:rsid w:val="001B58B1"/>
    <w:rsid w:val="001B5D0B"/>
    <w:rsid w:val="001B7306"/>
    <w:rsid w:val="001C09B5"/>
    <w:rsid w:val="001C0DD4"/>
    <w:rsid w:val="001C0E31"/>
    <w:rsid w:val="001C21C3"/>
    <w:rsid w:val="001C38DC"/>
    <w:rsid w:val="001C39DB"/>
    <w:rsid w:val="001C3ABC"/>
    <w:rsid w:val="001C4197"/>
    <w:rsid w:val="001C5B0A"/>
    <w:rsid w:val="001C5FB4"/>
    <w:rsid w:val="001C66FE"/>
    <w:rsid w:val="001C68FD"/>
    <w:rsid w:val="001C69C3"/>
    <w:rsid w:val="001C6C1A"/>
    <w:rsid w:val="001C6D72"/>
    <w:rsid w:val="001C7DA4"/>
    <w:rsid w:val="001D0500"/>
    <w:rsid w:val="001D0F6F"/>
    <w:rsid w:val="001D1D1C"/>
    <w:rsid w:val="001D22E0"/>
    <w:rsid w:val="001D2D0E"/>
    <w:rsid w:val="001D433A"/>
    <w:rsid w:val="001D4559"/>
    <w:rsid w:val="001D471E"/>
    <w:rsid w:val="001D4DA9"/>
    <w:rsid w:val="001D59CA"/>
    <w:rsid w:val="001D6C32"/>
    <w:rsid w:val="001E0082"/>
    <w:rsid w:val="001E0449"/>
    <w:rsid w:val="001E0E99"/>
    <w:rsid w:val="001E2FBA"/>
    <w:rsid w:val="001E4D8F"/>
    <w:rsid w:val="001E65F3"/>
    <w:rsid w:val="001E7BC2"/>
    <w:rsid w:val="001F056F"/>
    <w:rsid w:val="001F090E"/>
    <w:rsid w:val="001F0C49"/>
    <w:rsid w:val="001F11C3"/>
    <w:rsid w:val="001F221B"/>
    <w:rsid w:val="001F2562"/>
    <w:rsid w:val="001F3536"/>
    <w:rsid w:val="001F3A5E"/>
    <w:rsid w:val="001F4409"/>
    <w:rsid w:val="001F4FE1"/>
    <w:rsid w:val="001F5B71"/>
    <w:rsid w:val="001F6B51"/>
    <w:rsid w:val="001F79D7"/>
    <w:rsid w:val="001F7F66"/>
    <w:rsid w:val="0020192D"/>
    <w:rsid w:val="00201ACD"/>
    <w:rsid w:val="00202037"/>
    <w:rsid w:val="002028EA"/>
    <w:rsid w:val="00202CCC"/>
    <w:rsid w:val="00204472"/>
    <w:rsid w:val="00204612"/>
    <w:rsid w:val="00204C4F"/>
    <w:rsid w:val="00206534"/>
    <w:rsid w:val="0020654F"/>
    <w:rsid w:val="00206900"/>
    <w:rsid w:val="0020759F"/>
    <w:rsid w:val="00210868"/>
    <w:rsid w:val="0021232C"/>
    <w:rsid w:val="00212721"/>
    <w:rsid w:val="0021446D"/>
    <w:rsid w:val="002154BD"/>
    <w:rsid w:val="00215C32"/>
    <w:rsid w:val="00216613"/>
    <w:rsid w:val="002168AD"/>
    <w:rsid w:val="00216D59"/>
    <w:rsid w:val="0021734E"/>
    <w:rsid w:val="00217CF8"/>
    <w:rsid w:val="00220027"/>
    <w:rsid w:val="00221771"/>
    <w:rsid w:val="002237CF"/>
    <w:rsid w:val="0022478D"/>
    <w:rsid w:val="002251F5"/>
    <w:rsid w:val="00225AFD"/>
    <w:rsid w:val="00225C8B"/>
    <w:rsid w:val="002273A4"/>
    <w:rsid w:val="0022759F"/>
    <w:rsid w:val="00227B7E"/>
    <w:rsid w:val="00227D51"/>
    <w:rsid w:val="00230D99"/>
    <w:rsid w:val="002349DB"/>
    <w:rsid w:val="0023599E"/>
    <w:rsid w:val="002361FF"/>
    <w:rsid w:val="00236ECA"/>
    <w:rsid w:val="00237A23"/>
    <w:rsid w:val="00240D71"/>
    <w:rsid w:val="002410D3"/>
    <w:rsid w:val="002424BD"/>
    <w:rsid w:val="002425AF"/>
    <w:rsid w:val="002428BB"/>
    <w:rsid w:val="00242981"/>
    <w:rsid w:val="00242A2B"/>
    <w:rsid w:val="00242EDC"/>
    <w:rsid w:val="00243A9E"/>
    <w:rsid w:val="00243B32"/>
    <w:rsid w:val="00244391"/>
    <w:rsid w:val="0024478B"/>
    <w:rsid w:val="00245C7D"/>
    <w:rsid w:val="002473B7"/>
    <w:rsid w:val="00251D5B"/>
    <w:rsid w:val="00251E9F"/>
    <w:rsid w:val="00252F14"/>
    <w:rsid w:val="0025364D"/>
    <w:rsid w:val="00253781"/>
    <w:rsid w:val="00254837"/>
    <w:rsid w:val="00254A05"/>
    <w:rsid w:val="00254E22"/>
    <w:rsid w:val="002551E6"/>
    <w:rsid w:val="00255954"/>
    <w:rsid w:val="00257793"/>
    <w:rsid w:val="002577EC"/>
    <w:rsid w:val="00261F6E"/>
    <w:rsid w:val="002630B2"/>
    <w:rsid w:val="002638F5"/>
    <w:rsid w:val="00264149"/>
    <w:rsid w:val="002649F9"/>
    <w:rsid w:val="00264AAE"/>
    <w:rsid w:val="00264F5E"/>
    <w:rsid w:val="00265118"/>
    <w:rsid w:val="0026562E"/>
    <w:rsid w:val="0026570B"/>
    <w:rsid w:val="00265F23"/>
    <w:rsid w:val="0026608F"/>
    <w:rsid w:val="00266817"/>
    <w:rsid w:val="00270895"/>
    <w:rsid w:val="00270BD5"/>
    <w:rsid w:val="0027275E"/>
    <w:rsid w:val="00273D03"/>
    <w:rsid w:val="00274117"/>
    <w:rsid w:val="00274362"/>
    <w:rsid w:val="00274875"/>
    <w:rsid w:val="0027699A"/>
    <w:rsid w:val="00276B50"/>
    <w:rsid w:val="00276DB2"/>
    <w:rsid w:val="00277C41"/>
    <w:rsid w:val="00280216"/>
    <w:rsid w:val="002802EF"/>
    <w:rsid w:val="002802F8"/>
    <w:rsid w:val="00280820"/>
    <w:rsid w:val="00281037"/>
    <w:rsid w:val="00281F56"/>
    <w:rsid w:val="00282264"/>
    <w:rsid w:val="00282B2D"/>
    <w:rsid w:val="00283734"/>
    <w:rsid w:val="002839A3"/>
    <w:rsid w:val="00283CDF"/>
    <w:rsid w:val="00284370"/>
    <w:rsid w:val="002854BB"/>
    <w:rsid w:val="002855CA"/>
    <w:rsid w:val="0028561A"/>
    <w:rsid w:val="0028568B"/>
    <w:rsid w:val="00285C56"/>
    <w:rsid w:val="00286907"/>
    <w:rsid w:val="002870C4"/>
    <w:rsid w:val="002913ED"/>
    <w:rsid w:val="0029149B"/>
    <w:rsid w:val="00291CF2"/>
    <w:rsid w:val="002938B0"/>
    <w:rsid w:val="00294BEB"/>
    <w:rsid w:val="00295176"/>
    <w:rsid w:val="00295A00"/>
    <w:rsid w:val="00295AC4"/>
    <w:rsid w:val="0029603E"/>
    <w:rsid w:val="00296B4A"/>
    <w:rsid w:val="00297CF2"/>
    <w:rsid w:val="002A0408"/>
    <w:rsid w:val="002A069D"/>
    <w:rsid w:val="002A19FE"/>
    <w:rsid w:val="002A339F"/>
    <w:rsid w:val="002A37F5"/>
    <w:rsid w:val="002A3E1B"/>
    <w:rsid w:val="002A532F"/>
    <w:rsid w:val="002A5B23"/>
    <w:rsid w:val="002A6664"/>
    <w:rsid w:val="002A68CC"/>
    <w:rsid w:val="002A72BC"/>
    <w:rsid w:val="002A7CBF"/>
    <w:rsid w:val="002B3424"/>
    <w:rsid w:val="002B3B15"/>
    <w:rsid w:val="002B5415"/>
    <w:rsid w:val="002B57CD"/>
    <w:rsid w:val="002B7935"/>
    <w:rsid w:val="002B7B91"/>
    <w:rsid w:val="002C1639"/>
    <w:rsid w:val="002C2880"/>
    <w:rsid w:val="002C293F"/>
    <w:rsid w:val="002C3B67"/>
    <w:rsid w:val="002C7B20"/>
    <w:rsid w:val="002D0304"/>
    <w:rsid w:val="002D28C6"/>
    <w:rsid w:val="002D3137"/>
    <w:rsid w:val="002D3E46"/>
    <w:rsid w:val="002D5019"/>
    <w:rsid w:val="002D5C88"/>
    <w:rsid w:val="002D6007"/>
    <w:rsid w:val="002D6009"/>
    <w:rsid w:val="002D6CA7"/>
    <w:rsid w:val="002E0508"/>
    <w:rsid w:val="002E0B06"/>
    <w:rsid w:val="002E1939"/>
    <w:rsid w:val="002E2ECB"/>
    <w:rsid w:val="002E383B"/>
    <w:rsid w:val="002E4709"/>
    <w:rsid w:val="002E4BA1"/>
    <w:rsid w:val="002E4EEB"/>
    <w:rsid w:val="002E4F3C"/>
    <w:rsid w:val="002E5336"/>
    <w:rsid w:val="002E54E1"/>
    <w:rsid w:val="002E72A7"/>
    <w:rsid w:val="002F0720"/>
    <w:rsid w:val="002F08D4"/>
    <w:rsid w:val="002F0FFD"/>
    <w:rsid w:val="002F12B1"/>
    <w:rsid w:val="002F2BA1"/>
    <w:rsid w:val="002F37B1"/>
    <w:rsid w:val="002F37CC"/>
    <w:rsid w:val="002F43F5"/>
    <w:rsid w:val="002F4E03"/>
    <w:rsid w:val="002F54E2"/>
    <w:rsid w:val="002F6082"/>
    <w:rsid w:val="002F60BD"/>
    <w:rsid w:val="002F610C"/>
    <w:rsid w:val="002F62D1"/>
    <w:rsid w:val="002F6685"/>
    <w:rsid w:val="002F6808"/>
    <w:rsid w:val="002F6828"/>
    <w:rsid w:val="003001EC"/>
    <w:rsid w:val="003020CC"/>
    <w:rsid w:val="00304AA7"/>
    <w:rsid w:val="00304DD6"/>
    <w:rsid w:val="003053B0"/>
    <w:rsid w:val="00305E91"/>
    <w:rsid w:val="00311B39"/>
    <w:rsid w:val="00312156"/>
    <w:rsid w:val="003127BB"/>
    <w:rsid w:val="00313D54"/>
    <w:rsid w:val="003149EF"/>
    <w:rsid w:val="00314DA6"/>
    <w:rsid w:val="003153A8"/>
    <w:rsid w:val="00317BF7"/>
    <w:rsid w:val="00317DCA"/>
    <w:rsid w:val="003210BD"/>
    <w:rsid w:val="00322864"/>
    <w:rsid w:val="00323AFD"/>
    <w:rsid w:val="00325D65"/>
    <w:rsid w:val="00326F2B"/>
    <w:rsid w:val="00327C0C"/>
    <w:rsid w:val="00327D5E"/>
    <w:rsid w:val="00330363"/>
    <w:rsid w:val="0033112C"/>
    <w:rsid w:val="003317EB"/>
    <w:rsid w:val="003322BC"/>
    <w:rsid w:val="003326FF"/>
    <w:rsid w:val="00333B05"/>
    <w:rsid w:val="00333CC6"/>
    <w:rsid w:val="00333D97"/>
    <w:rsid w:val="00333EE0"/>
    <w:rsid w:val="00334173"/>
    <w:rsid w:val="00335CBB"/>
    <w:rsid w:val="0033747E"/>
    <w:rsid w:val="00340308"/>
    <w:rsid w:val="00340700"/>
    <w:rsid w:val="00341A40"/>
    <w:rsid w:val="00341B91"/>
    <w:rsid w:val="0034249D"/>
    <w:rsid w:val="00342525"/>
    <w:rsid w:val="00342ABE"/>
    <w:rsid w:val="00342C3C"/>
    <w:rsid w:val="0034358A"/>
    <w:rsid w:val="0034403D"/>
    <w:rsid w:val="003440BD"/>
    <w:rsid w:val="0034471F"/>
    <w:rsid w:val="003454CB"/>
    <w:rsid w:val="003464D3"/>
    <w:rsid w:val="00351C92"/>
    <w:rsid w:val="0035277E"/>
    <w:rsid w:val="00352BDA"/>
    <w:rsid w:val="00354ACF"/>
    <w:rsid w:val="0035548F"/>
    <w:rsid w:val="00355CB3"/>
    <w:rsid w:val="00356515"/>
    <w:rsid w:val="00356A03"/>
    <w:rsid w:val="0035717E"/>
    <w:rsid w:val="00357A2B"/>
    <w:rsid w:val="00360DF1"/>
    <w:rsid w:val="003633BB"/>
    <w:rsid w:val="0036394A"/>
    <w:rsid w:val="00366DEA"/>
    <w:rsid w:val="00367005"/>
    <w:rsid w:val="00367513"/>
    <w:rsid w:val="00367616"/>
    <w:rsid w:val="00370C8E"/>
    <w:rsid w:val="0037184B"/>
    <w:rsid w:val="00371DFF"/>
    <w:rsid w:val="00372987"/>
    <w:rsid w:val="0037364B"/>
    <w:rsid w:val="00373A29"/>
    <w:rsid w:val="00373C00"/>
    <w:rsid w:val="003747C3"/>
    <w:rsid w:val="00375DFC"/>
    <w:rsid w:val="003761F4"/>
    <w:rsid w:val="00376C92"/>
    <w:rsid w:val="00377819"/>
    <w:rsid w:val="00381D44"/>
    <w:rsid w:val="00382EB9"/>
    <w:rsid w:val="00383167"/>
    <w:rsid w:val="00384B11"/>
    <w:rsid w:val="00386F35"/>
    <w:rsid w:val="00390053"/>
    <w:rsid w:val="003900DE"/>
    <w:rsid w:val="00390469"/>
    <w:rsid w:val="00390762"/>
    <w:rsid w:val="00390DE8"/>
    <w:rsid w:val="00391E16"/>
    <w:rsid w:val="00393242"/>
    <w:rsid w:val="003933A5"/>
    <w:rsid w:val="00395B32"/>
    <w:rsid w:val="00395D0E"/>
    <w:rsid w:val="00395EA0"/>
    <w:rsid w:val="003966EA"/>
    <w:rsid w:val="00396C35"/>
    <w:rsid w:val="003A0459"/>
    <w:rsid w:val="003A0728"/>
    <w:rsid w:val="003A2F32"/>
    <w:rsid w:val="003A2FCF"/>
    <w:rsid w:val="003A349E"/>
    <w:rsid w:val="003A375B"/>
    <w:rsid w:val="003A3AE7"/>
    <w:rsid w:val="003A4118"/>
    <w:rsid w:val="003A685B"/>
    <w:rsid w:val="003A71F2"/>
    <w:rsid w:val="003A756C"/>
    <w:rsid w:val="003A7F78"/>
    <w:rsid w:val="003B038B"/>
    <w:rsid w:val="003B081D"/>
    <w:rsid w:val="003B301C"/>
    <w:rsid w:val="003B32B3"/>
    <w:rsid w:val="003B32C3"/>
    <w:rsid w:val="003B34B6"/>
    <w:rsid w:val="003B414C"/>
    <w:rsid w:val="003B50E6"/>
    <w:rsid w:val="003B539C"/>
    <w:rsid w:val="003B7754"/>
    <w:rsid w:val="003C102B"/>
    <w:rsid w:val="003C11F8"/>
    <w:rsid w:val="003C1215"/>
    <w:rsid w:val="003C190C"/>
    <w:rsid w:val="003C2545"/>
    <w:rsid w:val="003C2552"/>
    <w:rsid w:val="003C3251"/>
    <w:rsid w:val="003C3410"/>
    <w:rsid w:val="003C3C27"/>
    <w:rsid w:val="003C4867"/>
    <w:rsid w:val="003C4AFC"/>
    <w:rsid w:val="003C4FD4"/>
    <w:rsid w:val="003C5795"/>
    <w:rsid w:val="003C651F"/>
    <w:rsid w:val="003C6610"/>
    <w:rsid w:val="003C67C8"/>
    <w:rsid w:val="003D2685"/>
    <w:rsid w:val="003D3356"/>
    <w:rsid w:val="003D38FC"/>
    <w:rsid w:val="003D3D95"/>
    <w:rsid w:val="003D417E"/>
    <w:rsid w:val="003D45B0"/>
    <w:rsid w:val="003D74E2"/>
    <w:rsid w:val="003E0397"/>
    <w:rsid w:val="003E137E"/>
    <w:rsid w:val="003E164F"/>
    <w:rsid w:val="003E24B4"/>
    <w:rsid w:val="003E28E1"/>
    <w:rsid w:val="003E306E"/>
    <w:rsid w:val="003E3830"/>
    <w:rsid w:val="003E3E26"/>
    <w:rsid w:val="003E495F"/>
    <w:rsid w:val="003E4CDA"/>
    <w:rsid w:val="003E545C"/>
    <w:rsid w:val="003E5639"/>
    <w:rsid w:val="003E761C"/>
    <w:rsid w:val="003F019C"/>
    <w:rsid w:val="003F05E9"/>
    <w:rsid w:val="003F094C"/>
    <w:rsid w:val="003F250F"/>
    <w:rsid w:val="003F2896"/>
    <w:rsid w:val="003F6BEA"/>
    <w:rsid w:val="003F77F7"/>
    <w:rsid w:val="003F7EA0"/>
    <w:rsid w:val="00401D5B"/>
    <w:rsid w:val="004037F6"/>
    <w:rsid w:val="004042CA"/>
    <w:rsid w:val="004050F5"/>
    <w:rsid w:val="00405B8C"/>
    <w:rsid w:val="00406756"/>
    <w:rsid w:val="00406C3E"/>
    <w:rsid w:val="00406D7C"/>
    <w:rsid w:val="0040702A"/>
    <w:rsid w:val="004072F9"/>
    <w:rsid w:val="004077FB"/>
    <w:rsid w:val="00410479"/>
    <w:rsid w:val="004109A2"/>
    <w:rsid w:val="0041253A"/>
    <w:rsid w:val="00412874"/>
    <w:rsid w:val="00413176"/>
    <w:rsid w:val="00413A80"/>
    <w:rsid w:val="00414466"/>
    <w:rsid w:val="004153F6"/>
    <w:rsid w:val="00415E12"/>
    <w:rsid w:val="0041710C"/>
    <w:rsid w:val="004171B1"/>
    <w:rsid w:val="00417394"/>
    <w:rsid w:val="00417BFE"/>
    <w:rsid w:val="00421DBF"/>
    <w:rsid w:val="004223EC"/>
    <w:rsid w:val="00424C28"/>
    <w:rsid w:val="0042585F"/>
    <w:rsid w:val="00430479"/>
    <w:rsid w:val="004306A8"/>
    <w:rsid w:val="00430EB8"/>
    <w:rsid w:val="00431814"/>
    <w:rsid w:val="004327A2"/>
    <w:rsid w:val="00432B63"/>
    <w:rsid w:val="00433225"/>
    <w:rsid w:val="00433A10"/>
    <w:rsid w:val="00434D58"/>
    <w:rsid w:val="00435932"/>
    <w:rsid w:val="0043712F"/>
    <w:rsid w:val="0043772F"/>
    <w:rsid w:val="00437990"/>
    <w:rsid w:val="00441C3F"/>
    <w:rsid w:val="00441C56"/>
    <w:rsid w:val="004431ED"/>
    <w:rsid w:val="00443E14"/>
    <w:rsid w:val="00444AC9"/>
    <w:rsid w:val="0044586D"/>
    <w:rsid w:val="0044638E"/>
    <w:rsid w:val="004504CC"/>
    <w:rsid w:val="00452CC0"/>
    <w:rsid w:val="00453827"/>
    <w:rsid w:val="004538B0"/>
    <w:rsid w:val="00454520"/>
    <w:rsid w:val="004545C6"/>
    <w:rsid w:val="00454DC6"/>
    <w:rsid w:val="00454DE7"/>
    <w:rsid w:val="00455224"/>
    <w:rsid w:val="00456A2F"/>
    <w:rsid w:val="00456A3B"/>
    <w:rsid w:val="00456C1C"/>
    <w:rsid w:val="00456FA6"/>
    <w:rsid w:val="004603BE"/>
    <w:rsid w:val="00460968"/>
    <w:rsid w:val="004622B3"/>
    <w:rsid w:val="004629D0"/>
    <w:rsid w:val="00462CDB"/>
    <w:rsid w:val="0046502D"/>
    <w:rsid w:val="00465DB8"/>
    <w:rsid w:val="004665EF"/>
    <w:rsid w:val="004675F8"/>
    <w:rsid w:val="004701BA"/>
    <w:rsid w:val="00471730"/>
    <w:rsid w:val="0047322B"/>
    <w:rsid w:val="00473521"/>
    <w:rsid w:val="00474E71"/>
    <w:rsid w:val="00475B0C"/>
    <w:rsid w:val="0047657E"/>
    <w:rsid w:val="00476AE1"/>
    <w:rsid w:val="004773FF"/>
    <w:rsid w:val="0047741B"/>
    <w:rsid w:val="00477BD5"/>
    <w:rsid w:val="00477C4F"/>
    <w:rsid w:val="00477DA2"/>
    <w:rsid w:val="0048050B"/>
    <w:rsid w:val="00480D9C"/>
    <w:rsid w:val="004819A2"/>
    <w:rsid w:val="00481AE6"/>
    <w:rsid w:val="00482788"/>
    <w:rsid w:val="00482BE8"/>
    <w:rsid w:val="00482C1E"/>
    <w:rsid w:val="004834D2"/>
    <w:rsid w:val="0048429E"/>
    <w:rsid w:val="00484873"/>
    <w:rsid w:val="00484BCA"/>
    <w:rsid w:val="004866AD"/>
    <w:rsid w:val="004866E5"/>
    <w:rsid w:val="0048785B"/>
    <w:rsid w:val="004909A8"/>
    <w:rsid w:val="00492691"/>
    <w:rsid w:val="00493083"/>
    <w:rsid w:val="0049320C"/>
    <w:rsid w:val="00495123"/>
    <w:rsid w:val="004955DF"/>
    <w:rsid w:val="004959DA"/>
    <w:rsid w:val="00495C53"/>
    <w:rsid w:val="00495CE8"/>
    <w:rsid w:val="004964EF"/>
    <w:rsid w:val="00496A2E"/>
    <w:rsid w:val="004A09CC"/>
    <w:rsid w:val="004A10FD"/>
    <w:rsid w:val="004A1FE2"/>
    <w:rsid w:val="004A20C7"/>
    <w:rsid w:val="004A24A5"/>
    <w:rsid w:val="004A2770"/>
    <w:rsid w:val="004A3686"/>
    <w:rsid w:val="004A369D"/>
    <w:rsid w:val="004A406D"/>
    <w:rsid w:val="004A46ED"/>
    <w:rsid w:val="004A4CC8"/>
    <w:rsid w:val="004A549C"/>
    <w:rsid w:val="004A698C"/>
    <w:rsid w:val="004A7242"/>
    <w:rsid w:val="004A76A7"/>
    <w:rsid w:val="004B0698"/>
    <w:rsid w:val="004B1937"/>
    <w:rsid w:val="004B213F"/>
    <w:rsid w:val="004B22AD"/>
    <w:rsid w:val="004B2D8A"/>
    <w:rsid w:val="004B3352"/>
    <w:rsid w:val="004B3D92"/>
    <w:rsid w:val="004B3FFB"/>
    <w:rsid w:val="004B478B"/>
    <w:rsid w:val="004B4C6A"/>
    <w:rsid w:val="004B5FA6"/>
    <w:rsid w:val="004B743D"/>
    <w:rsid w:val="004C150E"/>
    <w:rsid w:val="004C1720"/>
    <w:rsid w:val="004C2EA2"/>
    <w:rsid w:val="004C4415"/>
    <w:rsid w:val="004C45C9"/>
    <w:rsid w:val="004C4B6A"/>
    <w:rsid w:val="004C5748"/>
    <w:rsid w:val="004C5B28"/>
    <w:rsid w:val="004C5D3D"/>
    <w:rsid w:val="004C5E22"/>
    <w:rsid w:val="004C6542"/>
    <w:rsid w:val="004C6CB4"/>
    <w:rsid w:val="004C73DA"/>
    <w:rsid w:val="004D0312"/>
    <w:rsid w:val="004D07F0"/>
    <w:rsid w:val="004D199B"/>
    <w:rsid w:val="004D2096"/>
    <w:rsid w:val="004D3696"/>
    <w:rsid w:val="004D3E2A"/>
    <w:rsid w:val="004D4C89"/>
    <w:rsid w:val="004D4D38"/>
    <w:rsid w:val="004D574A"/>
    <w:rsid w:val="004D5BFA"/>
    <w:rsid w:val="004D651F"/>
    <w:rsid w:val="004D6FF9"/>
    <w:rsid w:val="004D71D5"/>
    <w:rsid w:val="004D7254"/>
    <w:rsid w:val="004D7A5F"/>
    <w:rsid w:val="004E0A8F"/>
    <w:rsid w:val="004E1585"/>
    <w:rsid w:val="004E1938"/>
    <w:rsid w:val="004E194E"/>
    <w:rsid w:val="004E290E"/>
    <w:rsid w:val="004E2A59"/>
    <w:rsid w:val="004E37B9"/>
    <w:rsid w:val="004E3FE8"/>
    <w:rsid w:val="004E4324"/>
    <w:rsid w:val="004E46DB"/>
    <w:rsid w:val="004E4D3D"/>
    <w:rsid w:val="004E66CF"/>
    <w:rsid w:val="004E6DA1"/>
    <w:rsid w:val="004E7C12"/>
    <w:rsid w:val="004F0F6C"/>
    <w:rsid w:val="004F19D6"/>
    <w:rsid w:val="004F2190"/>
    <w:rsid w:val="004F230C"/>
    <w:rsid w:val="004F2A70"/>
    <w:rsid w:val="004F2E46"/>
    <w:rsid w:val="004F3611"/>
    <w:rsid w:val="004F4180"/>
    <w:rsid w:val="004F41BA"/>
    <w:rsid w:val="004F536F"/>
    <w:rsid w:val="004F56A6"/>
    <w:rsid w:val="004F65AB"/>
    <w:rsid w:val="004F6CA6"/>
    <w:rsid w:val="004F6DA8"/>
    <w:rsid w:val="004F74A1"/>
    <w:rsid w:val="00500B77"/>
    <w:rsid w:val="00501951"/>
    <w:rsid w:val="00501D06"/>
    <w:rsid w:val="00501E29"/>
    <w:rsid w:val="00502101"/>
    <w:rsid w:val="00503403"/>
    <w:rsid w:val="00503491"/>
    <w:rsid w:val="00503D96"/>
    <w:rsid w:val="00504753"/>
    <w:rsid w:val="00504F6A"/>
    <w:rsid w:val="00505977"/>
    <w:rsid w:val="00506744"/>
    <w:rsid w:val="0050744C"/>
    <w:rsid w:val="00507B56"/>
    <w:rsid w:val="00510EC3"/>
    <w:rsid w:val="005122D1"/>
    <w:rsid w:val="00512724"/>
    <w:rsid w:val="00514385"/>
    <w:rsid w:val="00514A81"/>
    <w:rsid w:val="00514BC3"/>
    <w:rsid w:val="00515B28"/>
    <w:rsid w:val="005203D2"/>
    <w:rsid w:val="00520C3B"/>
    <w:rsid w:val="00521566"/>
    <w:rsid w:val="00522202"/>
    <w:rsid w:val="00522C66"/>
    <w:rsid w:val="005245FB"/>
    <w:rsid w:val="00524669"/>
    <w:rsid w:val="005247F1"/>
    <w:rsid w:val="00524964"/>
    <w:rsid w:val="0052538F"/>
    <w:rsid w:val="00525877"/>
    <w:rsid w:val="00526339"/>
    <w:rsid w:val="00526EDD"/>
    <w:rsid w:val="0052718A"/>
    <w:rsid w:val="005276C8"/>
    <w:rsid w:val="00527CD5"/>
    <w:rsid w:val="0053051B"/>
    <w:rsid w:val="0053245D"/>
    <w:rsid w:val="0053275B"/>
    <w:rsid w:val="0053306B"/>
    <w:rsid w:val="00533AF7"/>
    <w:rsid w:val="00534AA0"/>
    <w:rsid w:val="00535011"/>
    <w:rsid w:val="00535207"/>
    <w:rsid w:val="00535845"/>
    <w:rsid w:val="00535CF4"/>
    <w:rsid w:val="00535DA2"/>
    <w:rsid w:val="005376A5"/>
    <w:rsid w:val="005378A4"/>
    <w:rsid w:val="00537FDC"/>
    <w:rsid w:val="005401F7"/>
    <w:rsid w:val="0054080A"/>
    <w:rsid w:val="005416D1"/>
    <w:rsid w:val="00541E89"/>
    <w:rsid w:val="00541F20"/>
    <w:rsid w:val="00542332"/>
    <w:rsid w:val="00542349"/>
    <w:rsid w:val="00542A24"/>
    <w:rsid w:val="00543497"/>
    <w:rsid w:val="00544098"/>
    <w:rsid w:val="00544DB5"/>
    <w:rsid w:val="0054592A"/>
    <w:rsid w:val="00545970"/>
    <w:rsid w:val="00546423"/>
    <w:rsid w:val="0054792D"/>
    <w:rsid w:val="00550D80"/>
    <w:rsid w:val="00550F1E"/>
    <w:rsid w:val="00551420"/>
    <w:rsid w:val="005519BE"/>
    <w:rsid w:val="00551EC7"/>
    <w:rsid w:val="005533F3"/>
    <w:rsid w:val="005534BA"/>
    <w:rsid w:val="00553E22"/>
    <w:rsid w:val="005565F2"/>
    <w:rsid w:val="00556690"/>
    <w:rsid w:val="00556D78"/>
    <w:rsid w:val="0055771A"/>
    <w:rsid w:val="00560E60"/>
    <w:rsid w:val="00561FEC"/>
    <w:rsid w:val="00563333"/>
    <w:rsid w:val="00563430"/>
    <w:rsid w:val="00563EC3"/>
    <w:rsid w:val="0056456A"/>
    <w:rsid w:val="005712F4"/>
    <w:rsid w:val="00572473"/>
    <w:rsid w:val="00572B90"/>
    <w:rsid w:val="00573CAB"/>
    <w:rsid w:val="0057469B"/>
    <w:rsid w:val="005750ED"/>
    <w:rsid w:val="00575133"/>
    <w:rsid w:val="005752F6"/>
    <w:rsid w:val="005758FB"/>
    <w:rsid w:val="00576CE5"/>
    <w:rsid w:val="005776C6"/>
    <w:rsid w:val="005779E2"/>
    <w:rsid w:val="00581BB2"/>
    <w:rsid w:val="00582CE8"/>
    <w:rsid w:val="005835BE"/>
    <w:rsid w:val="005845AF"/>
    <w:rsid w:val="00584989"/>
    <w:rsid w:val="0058544E"/>
    <w:rsid w:val="00587DDD"/>
    <w:rsid w:val="00592789"/>
    <w:rsid w:val="005927AC"/>
    <w:rsid w:val="005937DE"/>
    <w:rsid w:val="00593DB8"/>
    <w:rsid w:val="00595042"/>
    <w:rsid w:val="00596930"/>
    <w:rsid w:val="005969DB"/>
    <w:rsid w:val="00597CFF"/>
    <w:rsid w:val="00597EB1"/>
    <w:rsid w:val="00597F6C"/>
    <w:rsid w:val="005A127D"/>
    <w:rsid w:val="005A264A"/>
    <w:rsid w:val="005A36B6"/>
    <w:rsid w:val="005A3D02"/>
    <w:rsid w:val="005A410F"/>
    <w:rsid w:val="005A5971"/>
    <w:rsid w:val="005A5AD4"/>
    <w:rsid w:val="005A5C9F"/>
    <w:rsid w:val="005A5E13"/>
    <w:rsid w:val="005A62E1"/>
    <w:rsid w:val="005A6DF9"/>
    <w:rsid w:val="005B00E3"/>
    <w:rsid w:val="005B0F3A"/>
    <w:rsid w:val="005B1419"/>
    <w:rsid w:val="005B1541"/>
    <w:rsid w:val="005B1CCD"/>
    <w:rsid w:val="005B2AE6"/>
    <w:rsid w:val="005B4595"/>
    <w:rsid w:val="005B4693"/>
    <w:rsid w:val="005B4BBC"/>
    <w:rsid w:val="005B6651"/>
    <w:rsid w:val="005B6CD7"/>
    <w:rsid w:val="005B794F"/>
    <w:rsid w:val="005C02B9"/>
    <w:rsid w:val="005C0314"/>
    <w:rsid w:val="005C1757"/>
    <w:rsid w:val="005C2B44"/>
    <w:rsid w:val="005C4C75"/>
    <w:rsid w:val="005C58F0"/>
    <w:rsid w:val="005C6EED"/>
    <w:rsid w:val="005C76F9"/>
    <w:rsid w:val="005C779B"/>
    <w:rsid w:val="005C7813"/>
    <w:rsid w:val="005C7D3B"/>
    <w:rsid w:val="005D04CA"/>
    <w:rsid w:val="005D1094"/>
    <w:rsid w:val="005D171C"/>
    <w:rsid w:val="005D2752"/>
    <w:rsid w:val="005D45D3"/>
    <w:rsid w:val="005D7220"/>
    <w:rsid w:val="005E0F8F"/>
    <w:rsid w:val="005E1BF0"/>
    <w:rsid w:val="005E1C97"/>
    <w:rsid w:val="005E5BEA"/>
    <w:rsid w:val="005E7088"/>
    <w:rsid w:val="005E717A"/>
    <w:rsid w:val="005E7370"/>
    <w:rsid w:val="005E7E8E"/>
    <w:rsid w:val="005F1379"/>
    <w:rsid w:val="005F211B"/>
    <w:rsid w:val="005F29CA"/>
    <w:rsid w:val="005F2F92"/>
    <w:rsid w:val="005F3598"/>
    <w:rsid w:val="005F397A"/>
    <w:rsid w:val="005F4093"/>
    <w:rsid w:val="005F43F0"/>
    <w:rsid w:val="005F4633"/>
    <w:rsid w:val="005F4EAF"/>
    <w:rsid w:val="005F6400"/>
    <w:rsid w:val="006003F4"/>
    <w:rsid w:val="00600436"/>
    <w:rsid w:val="00600F1E"/>
    <w:rsid w:val="00601210"/>
    <w:rsid w:val="00601624"/>
    <w:rsid w:val="00601E83"/>
    <w:rsid w:val="00602AB0"/>
    <w:rsid w:val="00602DBB"/>
    <w:rsid w:val="006031EE"/>
    <w:rsid w:val="00604071"/>
    <w:rsid w:val="00605010"/>
    <w:rsid w:val="00605354"/>
    <w:rsid w:val="006062C3"/>
    <w:rsid w:val="00606927"/>
    <w:rsid w:val="00607166"/>
    <w:rsid w:val="00607363"/>
    <w:rsid w:val="00611207"/>
    <w:rsid w:val="00612D7F"/>
    <w:rsid w:val="00613100"/>
    <w:rsid w:val="00613235"/>
    <w:rsid w:val="00613718"/>
    <w:rsid w:val="006139AA"/>
    <w:rsid w:val="00613ECA"/>
    <w:rsid w:val="00614265"/>
    <w:rsid w:val="006146EC"/>
    <w:rsid w:val="00614BD9"/>
    <w:rsid w:val="0061628F"/>
    <w:rsid w:val="006168B9"/>
    <w:rsid w:val="00617084"/>
    <w:rsid w:val="00617558"/>
    <w:rsid w:val="00620006"/>
    <w:rsid w:val="00620BA2"/>
    <w:rsid w:val="00620EFA"/>
    <w:rsid w:val="00621894"/>
    <w:rsid w:val="00622A79"/>
    <w:rsid w:val="00622C0F"/>
    <w:rsid w:val="00624025"/>
    <w:rsid w:val="00624D76"/>
    <w:rsid w:val="00625413"/>
    <w:rsid w:val="006255CC"/>
    <w:rsid w:val="00625845"/>
    <w:rsid w:val="006259BB"/>
    <w:rsid w:val="00625DBD"/>
    <w:rsid w:val="00626A6C"/>
    <w:rsid w:val="00626CA9"/>
    <w:rsid w:val="00627A89"/>
    <w:rsid w:val="0063086C"/>
    <w:rsid w:val="006308C4"/>
    <w:rsid w:val="0063220F"/>
    <w:rsid w:val="00633068"/>
    <w:rsid w:val="00634D09"/>
    <w:rsid w:val="00635D88"/>
    <w:rsid w:val="006378CD"/>
    <w:rsid w:val="00637EF3"/>
    <w:rsid w:val="006418A5"/>
    <w:rsid w:val="00643014"/>
    <w:rsid w:val="0064399E"/>
    <w:rsid w:val="00644710"/>
    <w:rsid w:val="00644E8D"/>
    <w:rsid w:val="00646E72"/>
    <w:rsid w:val="006475B8"/>
    <w:rsid w:val="0064784D"/>
    <w:rsid w:val="00647FE5"/>
    <w:rsid w:val="00651253"/>
    <w:rsid w:val="006517D5"/>
    <w:rsid w:val="00651813"/>
    <w:rsid w:val="00651D1C"/>
    <w:rsid w:val="0065285C"/>
    <w:rsid w:val="00652AE1"/>
    <w:rsid w:val="0065496D"/>
    <w:rsid w:val="0065509A"/>
    <w:rsid w:val="0065521E"/>
    <w:rsid w:val="00656829"/>
    <w:rsid w:val="00656DC9"/>
    <w:rsid w:val="00657707"/>
    <w:rsid w:val="00662E12"/>
    <w:rsid w:val="00662EBE"/>
    <w:rsid w:val="00663706"/>
    <w:rsid w:val="00664A5E"/>
    <w:rsid w:val="00665A13"/>
    <w:rsid w:val="0066684A"/>
    <w:rsid w:val="00666924"/>
    <w:rsid w:val="006676AD"/>
    <w:rsid w:val="00667BF0"/>
    <w:rsid w:val="006705E5"/>
    <w:rsid w:val="00670865"/>
    <w:rsid w:val="00670F0B"/>
    <w:rsid w:val="0067108B"/>
    <w:rsid w:val="00672482"/>
    <w:rsid w:val="00672753"/>
    <w:rsid w:val="00672847"/>
    <w:rsid w:val="00673138"/>
    <w:rsid w:val="00674B52"/>
    <w:rsid w:val="00676BD7"/>
    <w:rsid w:val="00680167"/>
    <w:rsid w:val="00681BBC"/>
    <w:rsid w:val="00682E38"/>
    <w:rsid w:val="0068447B"/>
    <w:rsid w:val="00684AC6"/>
    <w:rsid w:val="00685469"/>
    <w:rsid w:val="0068687C"/>
    <w:rsid w:val="00687763"/>
    <w:rsid w:val="00690F71"/>
    <w:rsid w:val="00691B90"/>
    <w:rsid w:val="00691C66"/>
    <w:rsid w:val="0069257F"/>
    <w:rsid w:val="00692E35"/>
    <w:rsid w:val="006931AC"/>
    <w:rsid w:val="00694001"/>
    <w:rsid w:val="0069433B"/>
    <w:rsid w:val="0069457E"/>
    <w:rsid w:val="006945C3"/>
    <w:rsid w:val="00694ADD"/>
    <w:rsid w:val="00695064"/>
    <w:rsid w:val="0069786D"/>
    <w:rsid w:val="00697CF9"/>
    <w:rsid w:val="00697F50"/>
    <w:rsid w:val="006A2832"/>
    <w:rsid w:val="006A2E0C"/>
    <w:rsid w:val="006A2F12"/>
    <w:rsid w:val="006A32FC"/>
    <w:rsid w:val="006A4498"/>
    <w:rsid w:val="006A495D"/>
    <w:rsid w:val="006A564C"/>
    <w:rsid w:val="006B022D"/>
    <w:rsid w:val="006B0C26"/>
    <w:rsid w:val="006B1F87"/>
    <w:rsid w:val="006B229A"/>
    <w:rsid w:val="006B2317"/>
    <w:rsid w:val="006B2876"/>
    <w:rsid w:val="006B28F8"/>
    <w:rsid w:val="006B28FD"/>
    <w:rsid w:val="006B29D6"/>
    <w:rsid w:val="006B3492"/>
    <w:rsid w:val="006B3AA8"/>
    <w:rsid w:val="006B4063"/>
    <w:rsid w:val="006B5429"/>
    <w:rsid w:val="006B6C26"/>
    <w:rsid w:val="006B78AD"/>
    <w:rsid w:val="006C0299"/>
    <w:rsid w:val="006C0728"/>
    <w:rsid w:val="006C1126"/>
    <w:rsid w:val="006C1494"/>
    <w:rsid w:val="006C371A"/>
    <w:rsid w:val="006C3B50"/>
    <w:rsid w:val="006C3CCD"/>
    <w:rsid w:val="006C3D7D"/>
    <w:rsid w:val="006C5499"/>
    <w:rsid w:val="006C5807"/>
    <w:rsid w:val="006C7FDC"/>
    <w:rsid w:val="006D0B03"/>
    <w:rsid w:val="006D13F7"/>
    <w:rsid w:val="006D2D48"/>
    <w:rsid w:val="006D2DC4"/>
    <w:rsid w:val="006D3B66"/>
    <w:rsid w:val="006D5A25"/>
    <w:rsid w:val="006D6ECC"/>
    <w:rsid w:val="006D715B"/>
    <w:rsid w:val="006D727F"/>
    <w:rsid w:val="006E0043"/>
    <w:rsid w:val="006E0821"/>
    <w:rsid w:val="006E0CC6"/>
    <w:rsid w:val="006E12CB"/>
    <w:rsid w:val="006E1791"/>
    <w:rsid w:val="006E20D2"/>
    <w:rsid w:val="006E4777"/>
    <w:rsid w:val="006E590E"/>
    <w:rsid w:val="006E5D27"/>
    <w:rsid w:val="006E6AC1"/>
    <w:rsid w:val="006E7E4D"/>
    <w:rsid w:val="006E7EFA"/>
    <w:rsid w:val="006F0AD5"/>
    <w:rsid w:val="006F0E9F"/>
    <w:rsid w:val="006F1842"/>
    <w:rsid w:val="006F1CB3"/>
    <w:rsid w:val="006F1E71"/>
    <w:rsid w:val="006F3884"/>
    <w:rsid w:val="006F3DA6"/>
    <w:rsid w:val="006F4AE8"/>
    <w:rsid w:val="006F56DF"/>
    <w:rsid w:val="006F5E2A"/>
    <w:rsid w:val="006F6854"/>
    <w:rsid w:val="006F73EA"/>
    <w:rsid w:val="006F7830"/>
    <w:rsid w:val="00701D95"/>
    <w:rsid w:val="00703563"/>
    <w:rsid w:val="007035CC"/>
    <w:rsid w:val="007038CB"/>
    <w:rsid w:val="00703DE8"/>
    <w:rsid w:val="007041ED"/>
    <w:rsid w:val="0070475B"/>
    <w:rsid w:val="00704EAD"/>
    <w:rsid w:val="00706289"/>
    <w:rsid w:val="00706C66"/>
    <w:rsid w:val="00710D84"/>
    <w:rsid w:val="0071162E"/>
    <w:rsid w:val="0071208C"/>
    <w:rsid w:val="00713665"/>
    <w:rsid w:val="00713D94"/>
    <w:rsid w:val="00713DEC"/>
    <w:rsid w:val="0071407D"/>
    <w:rsid w:val="00721623"/>
    <w:rsid w:val="00722C99"/>
    <w:rsid w:val="00723498"/>
    <w:rsid w:val="0072352A"/>
    <w:rsid w:val="00723C37"/>
    <w:rsid w:val="00724187"/>
    <w:rsid w:val="00724871"/>
    <w:rsid w:val="0072551D"/>
    <w:rsid w:val="007255DA"/>
    <w:rsid w:val="00725C05"/>
    <w:rsid w:val="00726643"/>
    <w:rsid w:val="00727248"/>
    <w:rsid w:val="00727955"/>
    <w:rsid w:val="00730937"/>
    <w:rsid w:val="007316A5"/>
    <w:rsid w:val="00732164"/>
    <w:rsid w:val="007321A4"/>
    <w:rsid w:val="00733C47"/>
    <w:rsid w:val="007341BF"/>
    <w:rsid w:val="007345E4"/>
    <w:rsid w:val="00735421"/>
    <w:rsid w:val="00735C8A"/>
    <w:rsid w:val="00736448"/>
    <w:rsid w:val="007366B8"/>
    <w:rsid w:val="00736BAC"/>
    <w:rsid w:val="00736CF1"/>
    <w:rsid w:val="00737175"/>
    <w:rsid w:val="00737CAA"/>
    <w:rsid w:val="00737E6D"/>
    <w:rsid w:val="00740928"/>
    <w:rsid w:val="00741544"/>
    <w:rsid w:val="00743820"/>
    <w:rsid w:val="007445E2"/>
    <w:rsid w:val="00744D97"/>
    <w:rsid w:val="007468B0"/>
    <w:rsid w:val="0074698B"/>
    <w:rsid w:val="007469A5"/>
    <w:rsid w:val="00747A3B"/>
    <w:rsid w:val="00747F2F"/>
    <w:rsid w:val="00750216"/>
    <w:rsid w:val="00750AF1"/>
    <w:rsid w:val="007514A2"/>
    <w:rsid w:val="007521EE"/>
    <w:rsid w:val="007523BA"/>
    <w:rsid w:val="00753218"/>
    <w:rsid w:val="00753A8F"/>
    <w:rsid w:val="00753C85"/>
    <w:rsid w:val="007546C8"/>
    <w:rsid w:val="00754BB6"/>
    <w:rsid w:val="00754C65"/>
    <w:rsid w:val="007554FB"/>
    <w:rsid w:val="007567CB"/>
    <w:rsid w:val="00757013"/>
    <w:rsid w:val="00757487"/>
    <w:rsid w:val="007606F9"/>
    <w:rsid w:val="0076170A"/>
    <w:rsid w:val="007648D0"/>
    <w:rsid w:val="00764C84"/>
    <w:rsid w:val="0076549A"/>
    <w:rsid w:val="007654F6"/>
    <w:rsid w:val="007663CA"/>
    <w:rsid w:val="00767D81"/>
    <w:rsid w:val="00767DCE"/>
    <w:rsid w:val="00770662"/>
    <w:rsid w:val="007707B7"/>
    <w:rsid w:val="00771A13"/>
    <w:rsid w:val="00771A69"/>
    <w:rsid w:val="00771E00"/>
    <w:rsid w:val="00771F69"/>
    <w:rsid w:val="007721DB"/>
    <w:rsid w:val="0077248A"/>
    <w:rsid w:val="00773196"/>
    <w:rsid w:val="00774E42"/>
    <w:rsid w:val="00775E74"/>
    <w:rsid w:val="0077702A"/>
    <w:rsid w:val="00777857"/>
    <w:rsid w:val="0078034C"/>
    <w:rsid w:val="00780383"/>
    <w:rsid w:val="0078163E"/>
    <w:rsid w:val="0078323A"/>
    <w:rsid w:val="00783275"/>
    <w:rsid w:val="00783DDE"/>
    <w:rsid w:val="007849F6"/>
    <w:rsid w:val="00786FBB"/>
    <w:rsid w:val="00787320"/>
    <w:rsid w:val="00787A63"/>
    <w:rsid w:val="00787DAE"/>
    <w:rsid w:val="007918BF"/>
    <w:rsid w:val="00791A1E"/>
    <w:rsid w:val="00791D14"/>
    <w:rsid w:val="00793737"/>
    <w:rsid w:val="00794324"/>
    <w:rsid w:val="007944BD"/>
    <w:rsid w:val="0079485C"/>
    <w:rsid w:val="00794C57"/>
    <w:rsid w:val="00797322"/>
    <w:rsid w:val="007A0E5C"/>
    <w:rsid w:val="007A17E9"/>
    <w:rsid w:val="007A1A39"/>
    <w:rsid w:val="007A2377"/>
    <w:rsid w:val="007A3032"/>
    <w:rsid w:val="007A358F"/>
    <w:rsid w:val="007A381D"/>
    <w:rsid w:val="007A38E4"/>
    <w:rsid w:val="007A491A"/>
    <w:rsid w:val="007A6FDC"/>
    <w:rsid w:val="007A7549"/>
    <w:rsid w:val="007A7561"/>
    <w:rsid w:val="007A767E"/>
    <w:rsid w:val="007A7D8E"/>
    <w:rsid w:val="007A7F09"/>
    <w:rsid w:val="007B12A5"/>
    <w:rsid w:val="007B17D6"/>
    <w:rsid w:val="007B1951"/>
    <w:rsid w:val="007B1968"/>
    <w:rsid w:val="007B1987"/>
    <w:rsid w:val="007B2077"/>
    <w:rsid w:val="007B3E38"/>
    <w:rsid w:val="007B4013"/>
    <w:rsid w:val="007B5A28"/>
    <w:rsid w:val="007B5A8A"/>
    <w:rsid w:val="007B6BF5"/>
    <w:rsid w:val="007B6DF5"/>
    <w:rsid w:val="007B78FE"/>
    <w:rsid w:val="007C12D3"/>
    <w:rsid w:val="007C13BC"/>
    <w:rsid w:val="007C1739"/>
    <w:rsid w:val="007C1D8E"/>
    <w:rsid w:val="007C2641"/>
    <w:rsid w:val="007C2C7E"/>
    <w:rsid w:val="007C74BC"/>
    <w:rsid w:val="007C782F"/>
    <w:rsid w:val="007D3568"/>
    <w:rsid w:val="007D3EE7"/>
    <w:rsid w:val="007D3F6A"/>
    <w:rsid w:val="007D476F"/>
    <w:rsid w:val="007D4E6C"/>
    <w:rsid w:val="007D56C9"/>
    <w:rsid w:val="007D5E84"/>
    <w:rsid w:val="007D68FB"/>
    <w:rsid w:val="007E0B6B"/>
    <w:rsid w:val="007E0DF8"/>
    <w:rsid w:val="007E19BD"/>
    <w:rsid w:val="007E1DAE"/>
    <w:rsid w:val="007E259D"/>
    <w:rsid w:val="007E31BF"/>
    <w:rsid w:val="007E3B5A"/>
    <w:rsid w:val="007E4376"/>
    <w:rsid w:val="007E4841"/>
    <w:rsid w:val="007E489C"/>
    <w:rsid w:val="007E5607"/>
    <w:rsid w:val="007E5D4E"/>
    <w:rsid w:val="007E6D86"/>
    <w:rsid w:val="007E789B"/>
    <w:rsid w:val="007E78EF"/>
    <w:rsid w:val="007F13C6"/>
    <w:rsid w:val="007F32B3"/>
    <w:rsid w:val="007F337F"/>
    <w:rsid w:val="007F3D00"/>
    <w:rsid w:val="007F5306"/>
    <w:rsid w:val="007F6336"/>
    <w:rsid w:val="007F7006"/>
    <w:rsid w:val="008001F4"/>
    <w:rsid w:val="0080036A"/>
    <w:rsid w:val="008007A6"/>
    <w:rsid w:val="00800D7A"/>
    <w:rsid w:val="00801CC1"/>
    <w:rsid w:val="0080273D"/>
    <w:rsid w:val="0080306F"/>
    <w:rsid w:val="008033C8"/>
    <w:rsid w:val="00803490"/>
    <w:rsid w:val="00803C89"/>
    <w:rsid w:val="00804148"/>
    <w:rsid w:val="008046EE"/>
    <w:rsid w:val="008051BD"/>
    <w:rsid w:val="00805350"/>
    <w:rsid w:val="00805BB5"/>
    <w:rsid w:val="008072D5"/>
    <w:rsid w:val="00807A65"/>
    <w:rsid w:val="00811100"/>
    <w:rsid w:val="00816409"/>
    <w:rsid w:val="008168F8"/>
    <w:rsid w:val="00816BD2"/>
    <w:rsid w:val="00816BE2"/>
    <w:rsid w:val="0081756B"/>
    <w:rsid w:val="00817BB5"/>
    <w:rsid w:val="00820C8D"/>
    <w:rsid w:val="00820CC9"/>
    <w:rsid w:val="00821612"/>
    <w:rsid w:val="0082216C"/>
    <w:rsid w:val="00822D68"/>
    <w:rsid w:val="00822EB4"/>
    <w:rsid w:val="0082397B"/>
    <w:rsid w:val="00823AB8"/>
    <w:rsid w:val="00823C12"/>
    <w:rsid w:val="0082457F"/>
    <w:rsid w:val="00825339"/>
    <w:rsid w:val="008259D5"/>
    <w:rsid w:val="00825DB8"/>
    <w:rsid w:val="00825DEF"/>
    <w:rsid w:val="00826228"/>
    <w:rsid w:val="00826B5B"/>
    <w:rsid w:val="008278DE"/>
    <w:rsid w:val="00830109"/>
    <w:rsid w:val="008306C0"/>
    <w:rsid w:val="00830BAF"/>
    <w:rsid w:val="00831334"/>
    <w:rsid w:val="00831709"/>
    <w:rsid w:val="008339A1"/>
    <w:rsid w:val="008339F3"/>
    <w:rsid w:val="0083432F"/>
    <w:rsid w:val="00835A63"/>
    <w:rsid w:val="00835BDF"/>
    <w:rsid w:val="00836AB4"/>
    <w:rsid w:val="00837E02"/>
    <w:rsid w:val="008412FF"/>
    <w:rsid w:val="00842658"/>
    <w:rsid w:val="0084341F"/>
    <w:rsid w:val="0084376F"/>
    <w:rsid w:val="00843B2F"/>
    <w:rsid w:val="00844405"/>
    <w:rsid w:val="00845812"/>
    <w:rsid w:val="0084601D"/>
    <w:rsid w:val="00846392"/>
    <w:rsid w:val="00847955"/>
    <w:rsid w:val="00847C19"/>
    <w:rsid w:val="00847E1C"/>
    <w:rsid w:val="008506E9"/>
    <w:rsid w:val="00850BF6"/>
    <w:rsid w:val="008517D0"/>
    <w:rsid w:val="008525FC"/>
    <w:rsid w:val="00852A1E"/>
    <w:rsid w:val="00853544"/>
    <w:rsid w:val="0085365C"/>
    <w:rsid w:val="00856E96"/>
    <w:rsid w:val="008570A5"/>
    <w:rsid w:val="00860679"/>
    <w:rsid w:val="00860BCC"/>
    <w:rsid w:val="0086114B"/>
    <w:rsid w:val="00861FA9"/>
    <w:rsid w:val="00864999"/>
    <w:rsid w:val="00870379"/>
    <w:rsid w:val="0087071F"/>
    <w:rsid w:val="0087111B"/>
    <w:rsid w:val="008711D2"/>
    <w:rsid w:val="00871A2C"/>
    <w:rsid w:val="008724DD"/>
    <w:rsid w:val="00872522"/>
    <w:rsid w:val="00872669"/>
    <w:rsid w:val="00872823"/>
    <w:rsid w:val="0087301B"/>
    <w:rsid w:val="008738CC"/>
    <w:rsid w:val="00873AA3"/>
    <w:rsid w:val="008742E2"/>
    <w:rsid w:val="00874DB6"/>
    <w:rsid w:val="0087529B"/>
    <w:rsid w:val="008775E3"/>
    <w:rsid w:val="00877C36"/>
    <w:rsid w:val="00877CCF"/>
    <w:rsid w:val="00880369"/>
    <w:rsid w:val="00880F0F"/>
    <w:rsid w:val="00881086"/>
    <w:rsid w:val="008825AC"/>
    <w:rsid w:val="008825CF"/>
    <w:rsid w:val="00883B8D"/>
    <w:rsid w:val="008841DB"/>
    <w:rsid w:val="0088465D"/>
    <w:rsid w:val="00885F47"/>
    <w:rsid w:val="00890915"/>
    <w:rsid w:val="008913A5"/>
    <w:rsid w:val="00892693"/>
    <w:rsid w:val="008931DE"/>
    <w:rsid w:val="0089378B"/>
    <w:rsid w:val="00893DAE"/>
    <w:rsid w:val="008955E6"/>
    <w:rsid w:val="00895A4F"/>
    <w:rsid w:val="0089699A"/>
    <w:rsid w:val="008969FB"/>
    <w:rsid w:val="008A19EA"/>
    <w:rsid w:val="008A1A0C"/>
    <w:rsid w:val="008A32BB"/>
    <w:rsid w:val="008A397F"/>
    <w:rsid w:val="008A47FC"/>
    <w:rsid w:val="008A50C3"/>
    <w:rsid w:val="008A5439"/>
    <w:rsid w:val="008A580B"/>
    <w:rsid w:val="008A6B81"/>
    <w:rsid w:val="008A7A1D"/>
    <w:rsid w:val="008A7EFA"/>
    <w:rsid w:val="008B0811"/>
    <w:rsid w:val="008B0EA9"/>
    <w:rsid w:val="008B3435"/>
    <w:rsid w:val="008B3A85"/>
    <w:rsid w:val="008B3CD3"/>
    <w:rsid w:val="008B42AF"/>
    <w:rsid w:val="008B4961"/>
    <w:rsid w:val="008B5085"/>
    <w:rsid w:val="008B577D"/>
    <w:rsid w:val="008B5B5D"/>
    <w:rsid w:val="008B67BF"/>
    <w:rsid w:val="008B7F06"/>
    <w:rsid w:val="008C0706"/>
    <w:rsid w:val="008C1018"/>
    <w:rsid w:val="008C128E"/>
    <w:rsid w:val="008C176C"/>
    <w:rsid w:val="008C1C42"/>
    <w:rsid w:val="008C1DD6"/>
    <w:rsid w:val="008C20C5"/>
    <w:rsid w:val="008C250C"/>
    <w:rsid w:val="008C2963"/>
    <w:rsid w:val="008C3FA3"/>
    <w:rsid w:val="008C459F"/>
    <w:rsid w:val="008C4D02"/>
    <w:rsid w:val="008C4EB6"/>
    <w:rsid w:val="008C56FE"/>
    <w:rsid w:val="008C65C4"/>
    <w:rsid w:val="008C673B"/>
    <w:rsid w:val="008C67F7"/>
    <w:rsid w:val="008C74E8"/>
    <w:rsid w:val="008D2323"/>
    <w:rsid w:val="008D2F2B"/>
    <w:rsid w:val="008D33B7"/>
    <w:rsid w:val="008D341C"/>
    <w:rsid w:val="008D3444"/>
    <w:rsid w:val="008D476E"/>
    <w:rsid w:val="008D5419"/>
    <w:rsid w:val="008D78BA"/>
    <w:rsid w:val="008E07CA"/>
    <w:rsid w:val="008E07E7"/>
    <w:rsid w:val="008E0ACB"/>
    <w:rsid w:val="008E0F64"/>
    <w:rsid w:val="008E1DFA"/>
    <w:rsid w:val="008E2745"/>
    <w:rsid w:val="008E2C74"/>
    <w:rsid w:val="008E35A4"/>
    <w:rsid w:val="008E37DF"/>
    <w:rsid w:val="008E3CD0"/>
    <w:rsid w:val="008E42D4"/>
    <w:rsid w:val="008E4EB9"/>
    <w:rsid w:val="008E61CD"/>
    <w:rsid w:val="008E7311"/>
    <w:rsid w:val="008E737E"/>
    <w:rsid w:val="008F0403"/>
    <w:rsid w:val="008F0C40"/>
    <w:rsid w:val="008F0D69"/>
    <w:rsid w:val="008F0EB3"/>
    <w:rsid w:val="008F0FCF"/>
    <w:rsid w:val="008F134B"/>
    <w:rsid w:val="008F1A67"/>
    <w:rsid w:val="008F201C"/>
    <w:rsid w:val="008F26AD"/>
    <w:rsid w:val="008F2871"/>
    <w:rsid w:val="008F300D"/>
    <w:rsid w:val="008F3B3F"/>
    <w:rsid w:val="008F4925"/>
    <w:rsid w:val="008F4A6F"/>
    <w:rsid w:val="008F4B2D"/>
    <w:rsid w:val="008F56C2"/>
    <w:rsid w:val="008F6406"/>
    <w:rsid w:val="008F6CF8"/>
    <w:rsid w:val="009004E8"/>
    <w:rsid w:val="00900652"/>
    <w:rsid w:val="00900F28"/>
    <w:rsid w:val="009047B7"/>
    <w:rsid w:val="00904FD9"/>
    <w:rsid w:val="00905CBB"/>
    <w:rsid w:val="0090647B"/>
    <w:rsid w:val="009067E0"/>
    <w:rsid w:val="009077C9"/>
    <w:rsid w:val="009079A2"/>
    <w:rsid w:val="0091020C"/>
    <w:rsid w:val="00910327"/>
    <w:rsid w:val="00910A68"/>
    <w:rsid w:val="00911CD1"/>
    <w:rsid w:val="00913E55"/>
    <w:rsid w:val="009150D7"/>
    <w:rsid w:val="0091527D"/>
    <w:rsid w:val="00915B05"/>
    <w:rsid w:val="009164AA"/>
    <w:rsid w:val="00916B72"/>
    <w:rsid w:val="0091755C"/>
    <w:rsid w:val="00921350"/>
    <w:rsid w:val="009216C8"/>
    <w:rsid w:val="0092309B"/>
    <w:rsid w:val="00923BA9"/>
    <w:rsid w:val="009252B8"/>
    <w:rsid w:val="009256E0"/>
    <w:rsid w:val="00926ADD"/>
    <w:rsid w:val="00927336"/>
    <w:rsid w:val="00931368"/>
    <w:rsid w:val="00931AF0"/>
    <w:rsid w:val="009322BB"/>
    <w:rsid w:val="0093231D"/>
    <w:rsid w:val="00932A09"/>
    <w:rsid w:val="0093390E"/>
    <w:rsid w:val="00933953"/>
    <w:rsid w:val="00934F14"/>
    <w:rsid w:val="009351EF"/>
    <w:rsid w:val="00935DDB"/>
    <w:rsid w:val="0093611D"/>
    <w:rsid w:val="009367D6"/>
    <w:rsid w:val="00937E7E"/>
    <w:rsid w:val="009407EA"/>
    <w:rsid w:val="00940B27"/>
    <w:rsid w:val="00940ED4"/>
    <w:rsid w:val="00941524"/>
    <w:rsid w:val="00942232"/>
    <w:rsid w:val="009429DE"/>
    <w:rsid w:val="00943077"/>
    <w:rsid w:val="00943CF1"/>
    <w:rsid w:val="00945D5D"/>
    <w:rsid w:val="00946EEF"/>
    <w:rsid w:val="00947856"/>
    <w:rsid w:val="009478B5"/>
    <w:rsid w:val="00947D63"/>
    <w:rsid w:val="00951D2C"/>
    <w:rsid w:val="0095571C"/>
    <w:rsid w:val="00956171"/>
    <w:rsid w:val="00956716"/>
    <w:rsid w:val="00956EBA"/>
    <w:rsid w:val="009609AB"/>
    <w:rsid w:val="00961249"/>
    <w:rsid w:val="009613C7"/>
    <w:rsid w:val="00961578"/>
    <w:rsid w:val="00961662"/>
    <w:rsid w:val="00961989"/>
    <w:rsid w:val="00961C71"/>
    <w:rsid w:val="00961C99"/>
    <w:rsid w:val="00962CA3"/>
    <w:rsid w:val="00963077"/>
    <w:rsid w:val="0096311F"/>
    <w:rsid w:val="009633ED"/>
    <w:rsid w:val="00963799"/>
    <w:rsid w:val="00963BBA"/>
    <w:rsid w:val="00965071"/>
    <w:rsid w:val="00965250"/>
    <w:rsid w:val="00965B01"/>
    <w:rsid w:val="00966477"/>
    <w:rsid w:val="009667F1"/>
    <w:rsid w:val="00966C82"/>
    <w:rsid w:val="0096731F"/>
    <w:rsid w:val="00967BD1"/>
    <w:rsid w:val="00967E85"/>
    <w:rsid w:val="00970755"/>
    <w:rsid w:val="00971320"/>
    <w:rsid w:val="00971B1F"/>
    <w:rsid w:val="00975743"/>
    <w:rsid w:val="00975FE0"/>
    <w:rsid w:val="0097648F"/>
    <w:rsid w:val="009770D0"/>
    <w:rsid w:val="00977F35"/>
    <w:rsid w:val="00980131"/>
    <w:rsid w:val="009809C3"/>
    <w:rsid w:val="00980D79"/>
    <w:rsid w:val="009812EC"/>
    <w:rsid w:val="00981BB9"/>
    <w:rsid w:val="00981BD0"/>
    <w:rsid w:val="00982937"/>
    <w:rsid w:val="0098475D"/>
    <w:rsid w:val="00986A1E"/>
    <w:rsid w:val="00991653"/>
    <w:rsid w:val="00992AA9"/>
    <w:rsid w:val="00992D16"/>
    <w:rsid w:val="00994B8A"/>
    <w:rsid w:val="00995DB7"/>
    <w:rsid w:val="00997573"/>
    <w:rsid w:val="00997FC2"/>
    <w:rsid w:val="009A0685"/>
    <w:rsid w:val="009A0CB6"/>
    <w:rsid w:val="009A15B7"/>
    <w:rsid w:val="009A217E"/>
    <w:rsid w:val="009A21C0"/>
    <w:rsid w:val="009A2390"/>
    <w:rsid w:val="009A2DCF"/>
    <w:rsid w:val="009A34F1"/>
    <w:rsid w:val="009A3F45"/>
    <w:rsid w:val="009A4011"/>
    <w:rsid w:val="009A4B7F"/>
    <w:rsid w:val="009A5CEA"/>
    <w:rsid w:val="009A6451"/>
    <w:rsid w:val="009A708B"/>
    <w:rsid w:val="009A7B61"/>
    <w:rsid w:val="009B0744"/>
    <w:rsid w:val="009B09C3"/>
    <w:rsid w:val="009B0D4D"/>
    <w:rsid w:val="009B1E61"/>
    <w:rsid w:val="009B3E0D"/>
    <w:rsid w:val="009B4140"/>
    <w:rsid w:val="009B505C"/>
    <w:rsid w:val="009B5B7F"/>
    <w:rsid w:val="009B5ED7"/>
    <w:rsid w:val="009B644A"/>
    <w:rsid w:val="009B7BC5"/>
    <w:rsid w:val="009B7C56"/>
    <w:rsid w:val="009C091D"/>
    <w:rsid w:val="009C09BD"/>
    <w:rsid w:val="009C0D3C"/>
    <w:rsid w:val="009C0EAE"/>
    <w:rsid w:val="009C14E8"/>
    <w:rsid w:val="009C1EC4"/>
    <w:rsid w:val="009C2139"/>
    <w:rsid w:val="009C2915"/>
    <w:rsid w:val="009C2E97"/>
    <w:rsid w:val="009C48EA"/>
    <w:rsid w:val="009C590E"/>
    <w:rsid w:val="009C624F"/>
    <w:rsid w:val="009C63EB"/>
    <w:rsid w:val="009C66DD"/>
    <w:rsid w:val="009C6CD5"/>
    <w:rsid w:val="009C70BC"/>
    <w:rsid w:val="009C74D8"/>
    <w:rsid w:val="009C79B4"/>
    <w:rsid w:val="009D015D"/>
    <w:rsid w:val="009D0FE7"/>
    <w:rsid w:val="009D22FA"/>
    <w:rsid w:val="009D2340"/>
    <w:rsid w:val="009D24CF"/>
    <w:rsid w:val="009D26EF"/>
    <w:rsid w:val="009D2B12"/>
    <w:rsid w:val="009D30B8"/>
    <w:rsid w:val="009D3400"/>
    <w:rsid w:val="009D347B"/>
    <w:rsid w:val="009D3855"/>
    <w:rsid w:val="009D3E2D"/>
    <w:rsid w:val="009D4A1D"/>
    <w:rsid w:val="009D4CEE"/>
    <w:rsid w:val="009D4F29"/>
    <w:rsid w:val="009D5984"/>
    <w:rsid w:val="009D5D45"/>
    <w:rsid w:val="009D5FB8"/>
    <w:rsid w:val="009D6151"/>
    <w:rsid w:val="009D7822"/>
    <w:rsid w:val="009D7B3B"/>
    <w:rsid w:val="009E0473"/>
    <w:rsid w:val="009E04F3"/>
    <w:rsid w:val="009E0BD1"/>
    <w:rsid w:val="009E111A"/>
    <w:rsid w:val="009E16F7"/>
    <w:rsid w:val="009E21CC"/>
    <w:rsid w:val="009E25B3"/>
    <w:rsid w:val="009E3C65"/>
    <w:rsid w:val="009E3CF1"/>
    <w:rsid w:val="009E470C"/>
    <w:rsid w:val="009E7135"/>
    <w:rsid w:val="009E7E36"/>
    <w:rsid w:val="009F0093"/>
    <w:rsid w:val="009F17B7"/>
    <w:rsid w:val="009F29F8"/>
    <w:rsid w:val="009F38B2"/>
    <w:rsid w:val="009F4B01"/>
    <w:rsid w:val="009F63E4"/>
    <w:rsid w:val="009F6AE0"/>
    <w:rsid w:val="009F6B2A"/>
    <w:rsid w:val="009F79B2"/>
    <w:rsid w:val="00A0048E"/>
    <w:rsid w:val="00A00CC4"/>
    <w:rsid w:val="00A01E11"/>
    <w:rsid w:val="00A02D76"/>
    <w:rsid w:val="00A02ED2"/>
    <w:rsid w:val="00A0366D"/>
    <w:rsid w:val="00A05BEB"/>
    <w:rsid w:val="00A1017A"/>
    <w:rsid w:val="00A10ACD"/>
    <w:rsid w:val="00A110FA"/>
    <w:rsid w:val="00A120FB"/>
    <w:rsid w:val="00A12CB3"/>
    <w:rsid w:val="00A12EDE"/>
    <w:rsid w:val="00A13365"/>
    <w:rsid w:val="00A13CC1"/>
    <w:rsid w:val="00A13DA9"/>
    <w:rsid w:val="00A158B1"/>
    <w:rsid w:val="00A16E42"/>
    <w:rsid w:val="00A1735A"/>
    <w:rsid w:val="00A17772"/>
    <w:rsid w:val="00A17BCF"/>
    <w:rsid w:val="00A17CDE"/>
    <w:rsid w:val="00A201F9"/>
    <w:rsid w:val="00A21396"/>
    <w:rsid w:val="00A21BC3"/>
    <w:rsid w:val="00A21F43"/>
    <w:rsid w:val="00A22875"/>
    <w:rsid w:val="00A236A0"/>
    <w:rsid w:val="00A23E5D"/>
    <w:rsid w:val="00A240F0"/>
    <w:rsid w:val="00A2475F"/>
    <w:rsid w:val="00A24D0A"/>
    <w:rsid w:val="00A250F9"/>
    <w:rsid w:val="00A25314"/>
    <w:rsid w:val="00A2563E"/>
    <w:rsid w:val="00A25CC8"/>
    <w:rsid w:val="00A26291"/>
    <w:rsid w:val="00A2666D"/>
    <w:rsid w:val="00A26926"/>
    <w:rsid w:val="00A27DE9"/>
    <w:rsid w:val="00A3049D"/>
    <w:rsid w:val="00A30A72"/>
    <w:rsid w:val="00A30C5C"/>
    <w:rsid w:val="00A31369"/>
    <w:rsid w:val="00A3181E"/>
    <w:rsid w:val="00A34368"/>
    <w:rsid w:val="00A35C82"/>
    <w:rsid w:val="00A35DF7"/>
    <w:rsid w:val="00A36500"/>
    <w:rsid w:val="00A36A1E"/>
    <w:rsid w:val="00A36CEA"/>
    <w:rsid w:val="00A37A73"/>
    <w:rsid w:val="00A37D3D"/>
    <w:rsid w:val="00A40136"/>
    <w:rsid w:val="00A4024E"/>
    <w:rsid w:val="00A4172E"/>
    <w:rsid w:val="00A419ED"/>
    <w:rsid w:val="00A41CC0"/>
    <w:rsid w:val="00A424B5"/>
    <w:rsid w:val="00A42B9F"/>
    <w:rsid w:val="00A44DB1"/>
    <w:rsid w:val="00A45671"/>
    <w:rsid w:val="00A468C1"/>
    <w:rsid w:val="00A4709B"/>
    <w:rsid w:val="00A4766B"/>
    <w:rsid w:val="00A477BA"/>
    <w:rsid w:val="00A5015B"/>
    <w:rsid w:val="00A52A89"/>
    <w:rsid w:val="00A53850"/>
    <w:rsid w:val="00A54166"/>
    <w:rsid w:val="00A55002"/>
    <w:rsid w:val="00A5537E"/>
    <w:rsid w:val="00A56635"/>
    <w:rsid w:val="00A56CFE"/>
    <w:rsid w:val="00A56E98"/>
    <w:rsid w:val="00A57147"/>
    <w:rsid w:val="00A574AE"/>
    <w:rsid w:val="00A57F4D"/>
    <w:rsid w:val="00A60FFE"/>
    <w:rsid w:val="00A61619"/>
    <w:rsid w:val="00A6163E"/>
    <w:rsid w:val="00A62062"/>
    <w:rsid w:val="00A62139"/>
    <w:rsid w:val="00A6311F"/>
    <w:rsid w:val="00A63592"/>
    <w:rsid w:val="00A63BFF"/>
    <w:rsid w:val="00A64E2B"/>
    <w:rsid w:val="00A64FC7"/>
    <w:rsid w:val="00A651FC"/>
    <w:rsid w:val="00A65344"/>
    <w:rsid w:val="00A65936"/>
    <w:rsid w:val="00A65C5B"/>
    <w:rsid w:val="00A6689B"/>
    <w:rsid w:val="00A66986"/>
    <w:rsid w:val="00A66CCF"/>
    <w:rsid w:val="00A66D85"/>
    <w:rsid w:val="00A671D1"/>
    <w:rsid w:val="00A6763A"/>
    <w:rsid w:val="00A70EBC"/>
    <w:rsid w:val="00A718BF"/>
    <w:rsid w:val="00A71A39"/>
    <w:rsid w:val="00A71B7A"/>
    <w:rsid w:val="00A7288B"/>
    <w:rsid w:val="00A73F7B"/>
    <w:rsid w:val="00A74DBE"/>
    <w:rsid w:val="00A7748D"/>
    <w:rsid w:val="00A8068F"/>
    <w:rsid w:val="00A80A2A"/>
    <w:rsid w:val="00A81BD4"/>
    <w:rsid w:val="00A839B3"/>
    <w:rsid w:val="00A847AA"/>
    <w:rsid w:val="00A84B3A"/>
    <w:rsid w:val="00A85704"/>
    <w:rsid w:val="00A85AA2"/>
    <w:rsid w:val="00A85D13"/>
    <w:rsid w:val="00A868D5"/>
    <w:rsid w:val="00A86C31"/>
    <w:rsid w:val="00A879CF"/>
    <w:rsid w:val="00A87FC1"/>
    <w:rsid w:val="00A908C2"/>
    <w:rsid w:val="00A9185F"/>
    <w:rsid w:val="00A9259C"/>
    <w:rsid w:val="00A93A79"/>
    <w:rsid w:val="00A93B4E"/>
    <w:rsid w:val="00A94C62"/>
    <w:rsid w:val="00A94D83"/>
    <w:rsid w:val="00A94F47"/>
    <w:rsid w:val="00A955F4"/>
    <w:rsid w:val="00A96799"/>
    <w:rsid w:val="00AA01C2"/>
    <w:rsid w:val="00AA029A"/>
    <w:rsid w:val="00AA0471"/>
    <w:rsid w:val="00AA0FE3"/>
    <w:rsid w:val="00AA0FFE"/>
    <w:rsid w:val="00AA111C"/>
    <w:rsid w:val="00AA15D7"/>
    <w:rsid w:val="00AA1CBE"/>
    <w:rsid w:val="00AA1CDE"/>
    <w:rsid w:val="00AA1D9B"/>
    <w:rsid w:val="00AA246B"/>
    <w:rsid w:val="00AA2BC6"/>
    <w:rsid w:val="00AA2C62"/>
    <w:rsid w:val="00AA2F02"/>
    <w:rsid w:val="00AA32B3"/>
    <w:rsid w:val="00AA4164"/>
    <w:rsid w:val="00AA54F4"/>
    <w:rsid w:val="00AA5C3C"/>
    <w:rsid w:val="00AA5E12"/>
    <w:rsid w:val="00AA6932"/>
    <w:rsid w:val="00AA72FB"/>
    <w:rsid w:val="00AA7B94"/>
    <w:rsid w:val="00AB0488"/>
    <w:rsid w:val="00AB04D4"/>
    <w:rsid w:val="00AB1235"/>
    <w:rsid w:val="00AB229D"/>
    <w:rsid w:val="00AB25ED"/>
    <w:rsid w:val="00AB260C"/>
    <w:rsid w:val="00AB302D"/>
    <w:rsid w:val="00AB31D6"/>
    <w:rsid w:val="00AB5851"/>
    <w:rsid w:val="00AB5EAD"/>
    <w:rsid w:val="00AB694A"/>
    <w:rsid w:val="00AB74E6"/>
    <w:rsid w:val="00AC0F13"/>
    <w:rsid w:val="00AC2DCC"/>
    <w:rsid w:val="00AC3414"/>
    <w:rsid w:val="00AC3493"/>
    <w:rsid w:val="00AC4928"/>
    <w:rsid w:val="00AC5BFE"/>
    <w:rsid w:val="00AC63CF"/>
    <w:rsid w:val="00AD0598"/>
    <w:rsid w:val="00AD0709"/>
    <w:rsid w:val="00AD1A17"/>
    <w:rsid w:val="00AD25BA"/>
    <w:rsid w:val="00AD39AA"/>
    <w:rsid w:val="00AD4741"/>
    <w:rsid w:val="00AD4B22"/>
    <w:rsid w:val="00AD5ABD"/>
    <w:rsid w:val="00AD6644"/>
    <w:rsid w:val="00AD7340"/>
    <w:rsid w:val="00AE0A8B"/>
    <w:rsid w:val="00AE110D"/>
    <w:rsid w:val="00AE252C"/>
    <w:rsid w:val="00AE370C"/>
    <w:rsid w:val="00AE38EB"/>
    <w:rsid w:val="00AE43D6"/>
    <w:rsid w:val="00AE5334"/>
    <w:rsid w:val="00AE5721"/>
    <w:rsid w:val="00AE59F7"/>
    <w:rsid w:val="00AE67AB"/>
    <w:rsid w:val="00AF055B"/>
    <w:rsid w:val="00AF0976"/>
    <w:rsid w:val="00AF12D2"/>
    <w:rsid w:val="00AF18EF"/>
    <w:rsid w:val="00AF249D"/>
    <w:rsid w:val="00AF3F23"/>
    <w:rsid w:val="00AF469E"/>
    <w:rsid w:val="00AF51C8"/>
    <w:rsid w:val="00AF5E99"/>
    <w:rsid w:val="00AF766E"/>
    <w:rsid w:val="00AF77BA"/>
    <w:rsid w:val="00B000C1"/>
    <w:rsid w:val="00B0145F"/>
    <w:rsid w:val="00B018F5"/>
    <w:rsid w:val="00B01A91"/>
    <w:rsid w:val="00B024BB"/>
    <w:rsid w:val="00B03712"/>
    <w:rsid w:val="00B04E31"/>
    <w:rsid w:val="00B052AF"/>
    <w:rsid w:val="00B06277"/>
    <w:rsid w:val="00B06A9A"/>
    <w:rsid w:val="00B06C48"/>
    <w:rsid w:val="00B06E68"/>
    <w:rsid w:val="00B07E25"/>
    <w:rsid w:val="00B10E91"/>
    <w:rsid w:val="00B12653"/>
    <w:rsid w:val="00B126B1"/>
    <w:rsid w:val="00B1280F"/>
    <w:rsid w:val="00B133DF"/>
    <w:rsid w:val="00B13A2F"/>
    <w:rsid w:val="00B1492E"/>
    <w:rsid w:val="00B150C6"/>
    <w:rsid w:val="00B1515A"/>
    <w:rsid w:val="00B15538"/>
    <w:rsid w:val="00B15A1F"/>
    <w:rsid w:val="00B15CCE"/>
    <w:rsid w:val="00B16DC8"/>
    <w:rsid w:val="00B17C29"/>
    <w:rsid w:val="00B17CC0"/>
    <w:rsid w:val="00B20246"/>
    <w:rsid w:val="00B2038A"/>
    <w:rsid w:val="00B20583"/>
    <w:rsid w:val="00B22398"/>
    <w:rsid w:val="00B2293C"/>
    <w:rsid w:val="00B24410"/>
    <w:rsid w:val="00B24A5C"/>
    <w:rsid w:val="00B25016"/>
    <w:rsid w:val="00B2507D"/>
    <w:rsid w:val="00B25316"/>
    <w:rsid w:val="00B26D28"/>
    <w:rsid w:val="00B2761E"/>
    <w:rsid w:val="00B27639"/>
    <w:rsid w:val="00B306BD"/>
    <w:rsid w:val="00B3072A"/>
    <w:rsid w:val="00B319DD"/>
    <w:rsid w:val="00B336BC"/>
    <w:rsid w:val="00B337D4"/>
    <w:rsid w:val="00B33D53"/>
    <w:rsid w:val="00B34804"/>
    <w:rsid w:val="00B34A39"/>
    <w:rsid w:val="00B3615D"/>
    <w:rsid w:val="00B3616C"/>
    <w:rsid w:val="00B374BF"/>
    <w:rsid w:val="00B37AA8"/>
    <w:rsid w:val="00B40400"/>
    <w:rsid w:val="00B405D2"/>
    <w:rsid w:val="00B41BB1"/>
    <w:rsid w:val="00B41E92"/>
    <w:rsid w:val="00B41FAA"/>
    <w:rsid w:val="00B423AE"/>
    <w:rsid w:val="00B42A0B"/>
    <w:rsid w:val="00B439BE"/>
    <w:rsid w:val="00B44528"/>
    <w:rsid w:val="00B44AD6"/>
    <w:rsid w:val="00B47392"/>
    <w:rsid w:val="00B4761F"/>
    <w:rsid w:val="00B4773C"/>
    <w:rsid w:val="00B50FD4"/>
    <w:rsid w:val="00B532C3"/>
    <w:rsid w:val="00B5334B"/>
    <w:rsid w:val="00B53806"/>
    <w:rsid w:val="00B542AD"/>
    <w:rsid w:val="00B54A8A"/>
    <w:rsid w:val="00B55858"/>
    <w:rsid w:val="00B56590"/>
    <w:rsid w:val="00B56D4F"/>
    <w:rsid w:val="00B60C30"/>
    <w:rsid w:val="00B61543"/>
    <w:rsid w:val="00B6239C"/>
    <w:rsid w:val="00B62546"/>
    <w:rsid w:val="00B62561"/>
    <w:rsid w:val="00B6362A"/>
    <w:rsid w:val="00B646CE"/>
    <w:rsid w:val="00B64A4A"/>
    <w:rsid w:val="00B65E9B"/>
    <w:rsid w:val="00B66F50"/>
    <w:rsid w:val="00B66F81"/>
    <w:rsid w:val="00B712A3"/>
    <w:rsid w:val="00B73836"/>
    <w:rsid w:val="00B7391C"/>
    <w:rsid w:val="00B7425C"/>
    <w:rsid w:val="00B74F31"/>
    <w:rsid w:val="00B75BDD"/>
    <w:rsid w:val="00B76B74"/>
    <w:rsid w:val="00B8058F"/>
    <w:rsid w:val="00B80F96"/>
    <w:rsid w:val="00B82918"/>
    <w:rsid w:val="00B82B16"/>
    <w:rsid w:val="00B82EBD"/>
    <w:rsid w:val="00B83312"/>
    <w:rsid w:val="00B83454"/>
    <w:rsid w:val="00B83970"/>
    <w:rsid w:val="00B83B76"/>
    <w:rsid w:val="00B840D3"/>
    <w:rsid w:val="00B841C8"/>
    <w:rsid w:val="00B84514"/>
    <w:rsid w:val="00B849FF"/>
    <w:rsid w:val="00B852C3"/>
    <w:rsid w:val="00B85E69"/>
    <w:rsid w:val="00B86B59"/>
    <w:rsid w:val="00B87067"/>
    <w:rsid w:val="00B87090"/>
    <w:rsid w:val="00B90958"/>
    <w:rsid w:val="00B909F1"/>
    <w:rsid w:val="00B90A77"/>
    <w:rsid w:val="00B91940"/>
    <w:rsid w:val="00B91C4D"/>
    <w:rsid w:val="00B952B9"/>
    <w:rsid w:val="00B9536A"/>
    <w:rsid w:val="00B9590F"/>
    <w:rsid w:val="00B95DAB"/>
    <w:rsid w:val="00B95F35"/>
    <w:rsid w:val="00B96A1A"/>
    <w:rsid w:val="00B96F30"/>
    <w:rsid w:val="00BA07E0"/>
    <w:rsid w:val="00BA0926"/>
    <w:rsid w:val="00BA0A54"/>
    <w:rsid w:val="00BA2142"/>
    <w:rsid w:val="00BA31C4"/>
    <w:rsid w:val="00BA35EF"/>
    <w:rsid w:val="00BA3DD8"/>
    <w:rsid w:val="00BA54DB"/>
    <w:rsid w:val="00BA571D"/>
    <w:rsid w:val="00BA5A33"/>
    <w:rsid w:val="00BA6B22"/>
    <w:rsid w:val="00BA78B0"/>
    <w:rsid w:val="00BA7E68"/>
    <w:rsid w:val="00BB0A2A"/>
    <w:rsid w:val="00BB0D83"/>
    <w:rsid w:val="00BB22E2"/>
    <w:rsid w:val="00BB237E"/>
    <w:rsid w:val="00BB27B9"/>
    <w:rsid w:val="00BB3EDC"/>
    <w:rsid w:val="00BB3F54"/>
    <w:rsid w:val="00BB4739"/>
    <w:rsid w:val="00BB49C9"/>
    <w:rsid w:val="00BB52C6"/>
    <w:rsid w:val="00BB5716"/>
    <w:rsid w:val="00BB57EB"/>
    <w:rsid w:val="00BB6E52"/>
    <w:rsid w:val="00BB78E4"/>
    <w:rsid w:val="00BC0D4D"/>
    <w:rsid w:val="00BC103D"/>
    <w:rsid w:val="00BC1B3B"/>
    <w:rsid w:val="00BC231F"/>
    <w:rsid w:val="00BC2480"/>
    <w:rsid w:val="00BC2557"/>
    <w:rsid w:val="00BC295E"/>
    <w:rsid w:val="00BC409E"/>
    <w:rsid w:val="00BC4377"/>
    <w:rsid w:val="00BC5620"/>
    <w:rsid w:val="00BC6F2B"/>
    <w:rsid w:val="00BC77E1"/>
    <w:rsid w:val="00BD1687"/>
    <w:rsid w:val="00BD2261"/>
    <w:rsid w:val="00BD41F7"/>
    <w:rsid w:val="00BD4DCE"/>
    <w:rsid w:val="00BD51DE"/>
    <w:rsid w:val="00BD66BB"/>
    <w:rsid w:val="00BD6FCA"/>
    <w:rsid w:val="00BE0A44"/>
    <w:rsid w:val="00BE1820"/>
    <w:rsid w:val="00BE208A"/>
    <w:rsid w:val="00BE2195"/>
    <w:rsid w:val="00BE2410"/>
    <w:rsid w:val="00BE3545"/>
    <w:rsid w:val="00BE3821"/>
    <w:rsid w:val="00BE4057"/>
    <w:rsid w:val="00BE6451"/>
    <w:rsid w:val="00BE687C"/>
    <w:rsid w:val="00BE6C1E"/>
    <w:rsid w:val="00BE7086"/>
    <w:rsid w:val="00BE794F"/>
    <w:rsid w:val="00BF110D"/>
    <w:rsid w:val="00BF1487"/>
    <w:rsid w:val="00BF20E6"/>
    <w:rsid w:val="00BF4235"/>
    <w:rsid w:val="00BF44F2"/>
    <w:rsid w:val="00BF4E2C"/>
    <w:rsid w:val="00BF52AB"/>
    <w:rsid w:val="00BF6ADA"/>
    <w:rsid w:val="00BF7409"/>
    <w:rsid w:val="00C00E81"/>
    <w:rsid w:val="00C0120A"/>
    <w:rsid w:val="00C0204F"/>
    <w:rsid w:val="00C02FDF"/>
    <w:rsid w:val="00C0569B"/>
    <w:rsid w:val="00C05787"/>
    <w:rsid w:val="00C06473"/>
    <w:rsid w:val="00C068E4"/>
    <w:rsid w:val="00C06B0B"/>
    <w:rsid w:val="00C105F0"/>
    <w:rsid w:val="00C10CD4"/>
    <w:rsid w:val="00C11B7B"/>
    <w:rsid w:val="00C11FFD"/>
    <w:rsid w:val="00C13228"/>
    <w:rsid w:val="00C132DA"/>
    <w:rsid w:val="00C15D1A"/>
    <w:rsid w:val="00C1629D"/>
    <w:rsid w:val="00C167E2"/>
    <w:rsid w:val="00C16D7F"/>
    <w:rsid w:val="00C17CF9"/>
    <w:rsid w:val="00C200A9"/>
    <w:rsid w:val="00C2025E"/>
    <w:rsid w:val="00C20D70"/>
    <w:rsid w:val="00C20E77"/>
    <w:rsid w:val="00C217E6"/>
    <w:rsid w:val="00C229B2"/>
    <w:rsid w:val="00C230B1"/>
    <w:rsid w:val="00C234A2"/>
    <w:rsid w:val="00C249C3"/>
    <w:rsid w:val="00C24D35"/>
    <w:rsid w:val="00C24DA8"/>
    <w:rsid w:val="00C24FF0"/>
    <w:rsid w:val="00C27DE9"/>
    <w:rsid w:val="00C307E4"/>
    <w:rsid w:val="00C3086C"/>
    <w:rsid w:val="00C3323D"/>
    <w:rsid w:val="00C33835"/>
    <w:rsid w:val="00C34DC9"/>
    <w:rsid w:val="00C356E0"/>
    <w:rsid w:val="00C35708"/>
    <w:rsid w:val="00C35EA6"/>
    <w:rsid w:val="00C36919"/>
    <w:rsid w:val="00C37054"/>
    <w:rsid w:val="00C37351"/>
    <w:rsid w:val="00C37468"/>
    <w:rsid w:val="00C37816"/>
    <w:rsid w:val="00C37A94"/>
    <w:rsid w:val="00C4245E"/>
    <w:rsid w:val="00C42A83"/>
    <w:rsid w:val="00C43CB7"/>
    <w:rsid w:val="00C43F87"/>
    <w:rsid w:val="00C44D04"/>
    <w:rsid w:val="00C44F83"/>
    <w:rsid w:val="00C45C08"/>
    <w:rsid w:val="00C464DD"/>
    <w:rsid w:val="00C46AF2"/>
    <w:rsid w:val="00C47436"/>
    <w:rsid w:val="00C4780E"/>
    <w:rsid w:val="00C47E1F"/>
    <w:rsid w:val="00C47F5C"/>
    <w:rsid w:val="00C50C17"/>
    <w:rsid w:val="00C51AEC"/>
    <w:rsid w:val="00C51C61"/>
    <w:rsid w:val="00C520A5"/>
    <w:rsid w:val="00C53C8A"/>
    <w:rsid w:val="00C54BAA"/>
    <w:rsid w:val="00C56035"/>
    <w:rsid w:val="00C569ED"/>
    <w:rsid w:val="00C57D9C"/>
    <w:rsid w:val="00C57FAD"/>
    <w:rsid w:val="00C60BAB"/>
    <w:rsid w:val="00C610AB"/>
    <w:rsid w:val="00C6131C"/>
    <w:rsid w:val="00C6245F"/>
    <w:rsid w:val="00C63200"/>
    <w:rsid w:val="00C6487C"/>
    <w:rsid w:val="00C64ACB"/>
    <w:rsid w:val="00C66C88"/>
    <w:rsid w:val="00C66E22"/>
    <w:rsid w:val="00C6757A"/>
    <w:rsid w:val="00C67B4F"/>
    <w:rsid w:val="00C7019E"/>
    <w:rsid w:val="00C704B4"/>
    <w:rsid w:val="00C71617"/>
    <w:rsid w:val="00C71DEC"/>
    <w:rsid w:val="00C72B7F"/>
    <w:rsid w:val="00C732FB"/>
    <w:rsid w:val="00C744F2"/>
    <w:rsid w:val="00C76299"/>
    <w:rsid w:val="00C76B05"/>
    <w:rsid w:val="00C77DF4"/>
    <w:rsid w:val="00C8070D"/>
    <w:rsid w:val="00C80A67"/>
    <w:rsid w:val="00C81F6D"/>
    <w:rsid w:val="00C820A4"/>
    <w:rsid w:val="00C82C38"/>
    <w:rsid w:val="00C82E01"/>
    <w:rsid w:val="00C82E24"/>
    <w:rsid w:val="00C82FE8"/>
    <w:rsid w:val="00C83BE7"/>
    <w:rsid w:val="00C86D6D"/>
    <w:rsid w:val="00C87A08"/>
    <w:rsid w:val="00C904D4"/>
    <w:rsid w:val="00C91179"/>
    <w:rsid w:val="00C91602"/>
    <w:rsid w:val="00C91E9E"/>
    <w:rsid w:val="00C923FB"/>
    <w:rsid w:val="00C92840"/>
    <w:rsid w:val="00C92B15"/>
    <w:rsid w:val="00C92BAE"/>
    <w:rsid w:val="00C92E93"/>
    <w:rsid w:val="00C9395C"/>
    <w:rsid w:val="00C93FFB"/>
    <w:rsid w:val="00C94177"/>
    <w:rsid w:val="00C95146"/>
    <w:rsid w:val="00C96275"/>
    <w:rsid w:val="00C97FC5"/>
    <w:rsid w:val="00CA0273"/>
    <w:rsid w:val="00CA02F7"/>
    <w:rsid w:val="00CA05B5"/>
    <w:rsid w:val="00CA15B2"/>
    <w:rsid w:val="00CA16E0"/>
    <w:rsid w:val="00CA19B4"/>
    <w:rsid w:val="00CA214E"/>
    <w:rsid w:val="00CA411D"/>
    <w:rsid w:val="00CA435E"/>
    <w:rsid w:val="00CA551E"/>
    <w:rsid w:val="00CA588C"/>
    <w:rsid w:val="00CA5ACD"/>
    <w:rsid w:val="00CA61DC"/>
    <w:rsid w:val="00CA7CC0"/>
    <w:rsid w:val="00CA7DD6"/>
    <w:rsid w:val="00CB0535"/>
    <w:rsid w:val="00CB2C35"/>
    <w:rsid w:val="00CB3665"/>
    <w:rsid w:val="00CB4675"/>
    <w:rsid w:val="00CB4ED8"/>
    <w:rsid w:val="00CB6858"/>
    <w:rsid w:val="00CB7799"/>
    <w:rsid w:val="00CC07B9"/>
    <w:rsid w:val="00CC0B5E"/>
    <w:rsid w:val="00CC0E1E"/>
    <w:rsid w:val="00CC1657"/>
    <w:rsid w:val="00CC249C"/>
    <w:rsid w:val="00CC2685"/>
    <w:rsid w:val="00CC2E1B"/>
    <w:rsid w:val="00CC3BDE"/>
    <w:rsid w:val="00CC4E32"/>
    <w:rsid w:val="00CC5423"/>
    <w:rsid w:val="00CC55AC"/>
    <w:rsid w:val="00CC657C"/>
    <w:rsid w:val="00CC7154"/>
    <w:rsid w:val="00CC7758"/>
    <w:rsid w:val="00CC7DCB"/>
    <w:rsid w:val="00CD07BE"/>
    <w:rsid w:val="00CD0B44"/>
    <w:rsid w:val="00CD0FFD"/>
    <w:rsid w:val="00CD1018"/>
    <w:rsid w:val="00CD222E"/>
    <w:rsid w:val="00CD2D46"/>
    <w:rsid w:val="00CD2E70"/>
    <w:rsid w:val="00CD32C1"/>
    <w:rsid w:val="00CD3E94"/>
    <w:rsid w:val="00CD426B"/>
    <w:rsid w:val="00CD447C"/>
    <w:rsid w:val="00CD45C6"/>
    <w:rsid w:val="00CD7547"/>
    <w:rsid w:val="00CD7FBB"/>
    <w:rsid w:val="00CE234E"/>
    <w:rsid w:val="00CE37CC"/>
    <w:rsid w:val="00CE3D6F"/>
    <w:rsid w:val="00CE4717"/>
    <w:rsid w:val="00CE4A0D"/>
    <w:rsid w:val="00CE4B01"/>
    <w:rsid w:val="00CE519A"/>
    <w:rsid w:val="00CE66AD"/>
    <w:rsid w:val="00CE7AA7"/>
    <w:rsid w:val="00CF0712"/>
    <w:rsid w:val="00CF07B3"/>
    <w:rsid w:val="00CF24A0"/>
    <w:rsid w:val="00CF2B8F"/>
    <w:rsid w:val="00CF3325"/>
    <w:rsid w:val="00CF350E"/>
    <w:rsid w:val="00CF3AB1"/>
    <w:rsid w:val="00CF3F2A"/>
    <w:rsid w:val="00CF3F7D"/>
    <w:rsid w:val="00CF3FE7"/>
    <w:rsid w:val="00CF481E"/>
    <w:rsid w:val="00CF4F13"/>
    <w:rsid w:val="00CF57E3"/>
    <w:rsid w:val="00D0120A"/>
    <w:rsid w:val="00D01B5D"/>
    <w:rsid w:val="00D02DF0"/>
    <w:rsid w:val="00D0385C"/>
    <w:rsid w:val="00D0458C"/>
    <w:rsid w:val="00D06CD0"/>
    <w:rsid w:val="00D100B7"/>
    <w:rsid w:val="00D113D7"/>
    <w:rsid w:val="00D115E3"/>
    <w:rsid w:val="00D128C7"/>
    <w:rsid w:val="00D1366D"/>
    <w:rsid w:val="00D13D92"/>
    <w:rsid w:val="00D14564"/>
    <w:rsid w:val="00D14D63"/>
    <w:rsid w:val="00D14DD0"/>
    <w:rsid w:val="00D162D0"/>
    <w:rsid w:val="00D17877"/>
    <w:rsid w:val="00D200E7"/>
    <w:rsid w:val="00D205FE"/>
    <w:rsid w:val="00D21282"/>
    <w:rsid w:val="00D222BD"/>
    <w:rsid w:val="00D229BB"/>
    <w:rsid w:val="00D22C22"/>
    <w:rsid w:val="00D22FA6"/>
    <w:rsid w:val="00D23720"/>
    <w:rsid w:val="00D24216"/>
    <w:rsid w:val="00D243BA"/>
    <w:rsid w:val="00D24851"/>
    <w:rsid w:val="00D25710"/>
    <w:rsid w:val="00D25882"/>
    <w:rsid w:val="00D26036"/>
    <w:rsid w:val="00D31B47"/>
    <w:rsid w:val="00D32548"/>
    <w:rsid w:val="00D33BFB"/>
    <w:rsid w:val="00D33F42"/>
    <w:rsid w:val="00D34186"/>
    <w:rsid w:val="00D34D7D"/>
    <w:rsid w:val="00D34E71"/>
    <w:rsid w:val="00D35114"/>
    <w:rsid w:val="00D36100"/>
    <w:rsid w:val="00D36494"/>
    <w:rsid w:val="00D36EF8"/>
    <w:rsid w:val="00D36F87"/>
    <w:rsid w:val="00D376D3"/>
    <w:rsid w:val="00D37700"/>
    <w:rsid w:val="00D40474"/>
    <w:rsid w:val="00D415F7"/>
    <w:rsid w:val="00D417D0"/>
    <w:rsid w:val="00D42BB6"/>
    <w:rsid w:val="00D4315A"/>
    <w:rsid w:val="00D458AC"/>
    <w:rsid w:val="00D45E4C"/>
    <w:rsid w:val="00D4732B"/>
    <w:rsid w:val="00D47AAE"/>
    <w:rsid w:val="00D47EAD"/>
    <w:rsid w:val="00D512D7"/>
    <w:rsid w:val="00D51549"/>
    <w:rsid w:val="00D5198E"/>
    <w:rsid w:val="00D51C57"/>
    <w:rsid w:val="00D5333D"/>
    <w:rsid w:val="00D53566"/>
    <w:rsid w:val="00D5666B"/>
    <w:rsid w:val="00D56CE4"/>
    <w:rsid w:val="00D56DEA"/>
    <w:rsid w:val="00D57269"/>
    <w:rsid w:val="00D57EF5"/>
    <w:rsid w:val="00D6008F"/>
    <w:rsid w:val="00D612FE"/>
    <w:rsid w:val="00D61C9F"/>
    <w:rsid w:val="00D61CC6"/>
    <w:rsid w:val="00D62C06"/>
    <w:rsid w:val="00D62CC1"/>
    <w:rsid w:val="00D62F61"/>
    <w:rsid w:val="00D643B8"/>
    <w:rsid w:val="00D64840"/>
    <w:rsid w:val="00D648A7"/>
    <w:rsid w:val="00D65839"/>
    <w:rsid w:val="00D6633D"/>
    <w:rsid w:val="00D66970"/>
    <w:rsid w:val="00D66A5B"/>
    <w:rsid w:val="00D705EF"/>
    <w:rsid w:val="00D70B3F"/>
    <w:rsid w:val="00D7124D"/>
    <w:rsid w:val="00D72356"/>
    <w:rsid w:val="00D72A1F"/>
    <w:rsid w:val="00D731DF"/>
    <w:rsid w:val="00D7381E"/>
    <w:rsid w:val="00D7409C"/>
    <w:rsid w:val="00D74FBD"/>
    <w:rsid w:val="00D756D1"/>
    <w:rsid w:val="00D75755"/>
    <w:rsid w:val="00D7597E"/>
    <w:rsid w:val="00D768FD"/>
    <w:rsid w:val="00D77116"/>
    <w:rsid w:val="00D7723D"/>
    <w:rsid w:val="00D778E0"/>
    <w:rsid w:val="00D8024D"/>
    <w:rsid w:val="00D8026F"/>
    <w:rsid w:val="00D809BD"/>
    <w:rsid w:val="00D80CE9"/>
    <w:rsid w:val="00D8153D"/>
    <w:rsid w:val="00D822DD"/>
    <w:rsid w:val="00D83C13"/>
    <w:rsid w:val="00D84A8F"/>
    <w:rsid w:val="00D84AFD"/>
    <w:rsid w:val="00D84BA5"/>
    <w:rsid w:val="00D84CDB"/>
    <w:rsid w:val="00D850B7"/>
    <w:rsid w:val="00D85789"/>
    <w:rsid w:val="00D86063"/>
    <w:rsid w:val="00D8646A"/>
    <w:rsid w:val="00D8727C"/>
    <w:rsid w:val="00D87827"/>
    <w:rsid w:val="00D87E77"/>
    <w:rsid w:val="00D90B16"/>
    <w:rsid w:val="00D9164B"/>
    <w:rsid w:val="00D91980"/>
    <w:rsid w:val="00D92ADD"/>
    <w:rsid w:val="00D9329B"/>
    <w:rsid w:val="00D946D4"/>
    <w:rsid w:val="00D94A05"/>
    <w:rsid w:val="00D94AC7"/>
    <w:rsid w:val="00D97AA8"/>
    <w:rsid w:val="00DA017A"/>
    <w:rsid w:val="00DA2160"/>
    <w:rsid w:val="00DA354F"/>
    <w:rsid w:val="00DA3689"/>
    <w:rsid w:val="00DA64BD"/>
    <w:rsid w:val="00DA6DA6"/>
    <w:rsid w:val="00DA7683"/>
    <w:rsid w:val="00DB1A31"/>
    <w:rsid w:val="00DB298F"/>
    <w:rsid w:val="00DB3B63"/>
    <w:rsid w:val="00DB3C5F"/>
    <w:rsid w:val="00DB3E09"/>
    <w:rsid w:val="00DB5024"/>
    <w:rsid w:val="00DB506A"/>
    <w:rsid w:val="00DB5A92"/>
    <w:rsid w:val="00DB660C"/>
    <w:rsid w:val="00DB7FB3"/>
    <w:rsid w:val="00DC09A5"/>
    <w:rsid w:val="00DC13BE"/>
    <w:rsid w:val="00DC2CAB"/>
    <w:rsid w:val="00DC387E"/>
    <w:rsid w:val="00DC42CD"/>
    <w:rsid w:val="00DC45A5"/>
    <w:rsid w:val="00DC4634"/>
    <w:rsid w:val="00DC5843"/>
    <w:rsid w:val="00DC65EF"/>
    <w:rsid w:val="00DC67E8"/>
    <w:rsid w:val="00DD120B"/>
    <w:rsid w:val="00DD1E10"/>
    <w:rsid w:val="00DD1F13"/>
    <w:rsid w:val="00DD219D"/>
    <w:rsid w:val="00DD251F"/>
    <w:rsid w:val="00DD2CBA"/>
    <w:rsid w:val="00DD3A4C"/>
    <w:rsid w:val="00DD3CA3"/>
    <w:rsid w:val="00DD4E6B"/>
    <w:rsid w:val="00DD4EFA"/>
    <w:rsid w:val="00DD547C"/>
    <w:rsid w:val="00DD54A8"/>
    <w:rsid w:val="00DD76F9"/>
    <w:rsid w:val="00DD7A43"/>
    <w:rsid w:val="00DD7D73"/>
    <w:rsid w:val="00DD7DB4"/>
    <w:rsid w:val="00DE1291"/>
    <w:rsid w:val="00DE22B8"/>
    <w:rsid w:val="00DE2D57"/>
    <w:rsid w:val="00DE2E2D"/>
    <w:rsid w:val="00DE3B9D"/>
    <w:rsid w:val="00DE416A"/>
    <w:rsid w:val="00DE4DE4"/>
    <w:rsid w:val="00DE4ECD"/>
    <w:rsid w:val="00DE58D1"/>
    <w:rsid w:val="00DE6259"/>
    <w:rsid w:val="00DE6646"/>
    <w:rsid w:val="00DF0495"/>
    <w:rsid w:val="00DF1403"/>
    <w:rsid w:val="00DF2874"/>
    <w:rsid w:val="00DF2A85"/>
    <w:rsid w:val="00DF3F81"/>
    <w:rsid w:val="00DF487D"/>
    <w:rsid w:val="00DF5069"/>
    <w:rsid w:val="00DF57F3"/>
    <w:rsid w:val="00DF5E0D"/>
    <w:rsid w:val="00DF6F4D"/>
    <w:rsid w:val="00DF7388"/>
    <w:rsid w:val="00E01599"/>
    <w:rsid w:val="00E01C17"/>
    <w:rsid w:val="00E029CC"/>
    <w:rsid w:val="00E02DBD"/>
    <w:rsid w:val="00E03FF4"/>
    <w:rsid w:val="00E0470A"/>
    <w:rsid w:val="00E058A4"/>
    <w:rsid w:val="00E06435"/>
    <w:rsid w:val="00E06EDD"/>
    <w:rsid w:val="00E072F2"/>
    <w:rsid w:val="00E07386"/>
    <w:rsid w:val="00E0787D"/>
    <w:rsid w:val="00E0790C"/>
    <w:rsid w:val="00E07C9D"/>
    <w:rsid w:val="00E106DA"/>
    <w:rsid w:val="00E11991"/>
    <w:rsid w:val="00E11A38"/>
    <w:rsid w:val="00E125FE"/>
    <w:rsid w:val="00E12CC5"/>
    <w:rsid w:val="00E131B0"/>
    <w:rsid w:val="00E13750"/>
    <w:rsid w:val="00E14D36"/>
    <w:rsid w:val="00E15DC8"/>
    <w:rsid w:val="00E15DD9"/>
    <w:rsid w:val="00E1665A"/>
    <w:rsid w:val="00E1749C"/>
    <w:rsid w:val="00E176BE"/>
    <w:rsid w:val="00E17A00"/>
    <w:rsid w:val="00E17AC2"/>
    <w:rsid w:val="00E17D66"/>
    <w:rsid w:val="00E20151"/>
    <w:rsid w:val="00E20487"/>
    <w:rsid w:val="00E21063"/>
    <w:rsid w:val="00E21244"/>
    <w:rsid w:val="00E215B4"/>
    <w:rsid w:val="00E21D35"/>
    <w:rsid w:val="00E22719"/>
    <w:rsid w:val="00E2350F"/>
    <w:rsid w:val="00E23DFA"/>
    <w:rsid w:val="00E24A04"/>
    <w:rsid w:val="00E24CDF"/>
    <w:rsid w:val="00E256A3"/>
    <w:rsid w:val="00E26105"/>
    <w:rsid w:val="00E2663B"/>
    <w:rsid w:val="00E26DFD"/>
    <w:rsid w:val="00E2716E"/>
    <w:rsid w:val="00E27A00"/>
    <w:rsid w:val="00E31550"/>
    <w:rsid w:val="00E31EDA"/>
    <w:rsid w:val="00E327B9"/>
    <w:rsid w:val="00E3288E"/>
    <w:rsid w:val="00E33B10"/>
    <w:rsid w:val="00E3518E"/>
    <w:rsid w:val="00E35262"/>
    <w:rsid w:val="00E369E3"/>
    <w:rsid w:val="00E36F5B"/>
    <w:rsid w:val="00E37F71"/>
    <w:rsid w:val="00E403E6"/>
    <w:rsid w:val="00E41545"/>
    <w:rsid w:val="00E42BA9"/>
    <w:rsid w:val="00E43399"/>
    <w:rsid w:val="00E45A6A"/>
    <w:rsid w:val="00E463D3"/>
    <w:rsid w:val="00E4720B"/>
    <w:rsid w:val="00E4787C"/>
    <w:rsid w:val="00E47B42"/>
    <w:rsid w:val="00E47EBE"/>
    <w:rsid w:val="00E5016C"/>
    <w:rsid w:val="00E50AC3"/>
    <w:rsid w:val="00E519BC"/>
    <w:rsid w:val="00E51CDC"/>
    <w:rsid w:val="00E51D8B"/>
    <w:rsid w:val="00E52BD9"/>
    <w:rsid w:val="00E52E0F"/>
    <w:rsid w:val="00E535D4"/>
    <w:rsid w:val="00E54404"/>
    <w:rsid w:val="00E54593"/>
    <w:rsid w:val="00E54955"/>
    <w:rsid w:val="00E54D3D"/>
    <w:rsid w:val="00E54ED9"/>
    <w:rsid w:val="00E56654"/>
    <w:rsid w:val="00E5669A"/>
    <w:rsid w:val="00E56F6B"/>
    <w:rsid w:val="00E57123"/>
    <w:rsid w:val="00E57864"/>
    <w:rsid w:val="00E57D5F"/>
    <w:rsid w:val="00E621E3"/>
    <w:rsid w:val="00E626AC"/>
    <w:rsid w:val="00E62920"/>
    <w:rsid w:val="00E63519"/>
    <w:rsid w:val="00E6398C"/>
    <w:rsid w:val="00E64FB5"/>
    <w:rsid w:val="00E64FD7"/>
    <w:rsid w:val="00E6503D"/>
    <w:rsid w:val="00E6556D"/>
    <w:rsid w:val="00E657D5"/>
    <w:rsid w:val="00E6613C"/>
    <w:rsid w:val="00E664DA"/>
    <w:rsid w:val="00E66CFD"/>
    <w:rsid w:val="00E67042"/>
    <w:rsid w:val="00E670B4"/>
    <w:rsid w:val="00E707CA"/>
    <w:rsid w:val="00E70B47"/>
    <w:rsid w:val="00E70E06"/>
    <w:rsid w:val="00E725B9"/>
    <w:rsid w:val="00E728CB"/>
    <w:rsid w:val="00E72BBC"/>
    <w:rsid w:val="00E7339D"/>
    <w:rsid w:val="00E741ED"/>
    <w:rsid w:val="00E75324"/>
    <w:rsid w:val="00E75F6B"/>
    <w:rsid w:val="00E763B3"/>
    <w:rsid w:val="00E767E0"/>
    <w:rsid w:val="00E768CE"/>
    <w:rsid w:val="00E800D4"/>
    <w:rsid w:val="00E8010F"/>
    <w:rsid w:val="00E8086F"/>
    <w:rsid w:val="00E80FB0"/>
    <w:rsid w:val="00E814C0"/>
    <w:rsid w:val="00E820C0"/>
    <w:rsid w:val="00E82121"/>
    <w:rsid w:val="00E8299D"/>
    <w:rsid w:val="00E8498C"/>
    <w:rsid w:val="00E863DD"/>
    <w:rsid w:val="00E87366"/>
    <w:rsid w:val="00E87B65"/>
    <w:rsid w:val="00E87D7D"/>
    <w:rsid w:val="00E90519"/>
    <w:rsid w:val="00E90831"/>
    <w:rsid w:val="00E91B3E"/>
    <w:rsid w:val="00E920FF"/>
    <w:rsid w:val="00E93962"/>
    <w:rsid w:val="00E942A4"/>
    <w:rsid w:val="00E94917"/>
    <w:rsid w:val="00E94E18"/>
    <w:rsid w:val="00E95017"/>
    <w:rsid w:val="00E958B0"/>
    <w:rsid w:val="00E969CF"/>
    <w:rsid w:val="00E9724A"/>
    <w:rsid w:val="00E97647"/>
    <w:rsid w:val="00EA04ED"/>
    <w:rsid w:val="00EA07BC"/>
    <w:rsid w:val="00EA0B72"/>
    <w:rsid w:val="00EA1198"/>
    <w:rsid w:val="00EA1B97"/>
    <w:rsid w:val="00EA1EFA"/>
    <w:rsid w:val="00EA2012"/>
    <w:rsid w:val="00EA2582"/>
    <w:rsid w:val="00EA2B30"/>
    <w:rsid w:val="00EA372E"/>
    <w:rsid w:val="00EA4657"/>
    <w:rsid w:val="00EA4C2D"/>
    <w:rsid w:val="00EA4E0A"/>
    <w:rsid w:val="00EA522E"/>
    <w:rsid w:val="00EA5E22"/>
    <w:rsid w:val="00EA5FD4"/>
    <w:rsid w:val="00EA6C1D"/>
    <w:rsid w:val="00EA74C7"/>
    <w:rsid w:val="00EA7554"/>
    <w:rsid w:val="00EA7999"/>
    <w:rsid w:val="00EA7BB5"/>
    <w:rsid w:val="00EA7E0B"/>
    <w:rsid w:val="00EB00EB"/>
    <w:rsid w:val="00EB121C"/>
    <w:rsid w:val="00EB1C07"/>
    <w:rsid w:val="00EB1FA1"/>
    <w:rsid w:val="00EB4C5C"/>
    <w:rsid w:val="00EB5016"/>
    <w:rsid w:val="00EB5907"/>
    <w:rsid w:val="00EB62C5"/>
    <w:rsid w:val="00EB6624"/>
    <w:rsid w:val="00EB68C1"/>
    <w:rsid w:val="00EB6D83"/>
    <w:rsid w:val="00EB6EF5"/>
    <w:rsid w:val="00EB7B6A"/>
    <w:rsid w:val="00EC1445"/>
    <w:rsid w:val="00EC362E"/>
    <w:rsid w:val="00EC3EA1"/>
    <w:rsid w:val="00EC56AB"/>
    <w:rsid w:val="00EC627B"/>
    <w:rsid w:val="00ED21A2"/>
    <w:rsid w:val="00ED2D55"/>
    <w:rsid w:val="00ED4EA2"/>
    <w:rsid w:val="00ED7769"/>
    <w:rsid w:val="00ED79BB"/>
    <w:rsid w:val="00ED7C61"/>
    <w:rsid w:val="00ED7EC0"/>
    <w:rsid w:val="00EE01C8"/>
    <w:rsid w:val="00EE0A4E"/>
    <w:rsid w:val="00EE18DB"/>
    <w:rsid w:val="00EE2154"/>
    <w:rsid w:val="00EE2F56"/>
    <w:rsid w:val="00EE3734"/>
    <w:rsid w:val="00EE5AD0"/>
    <w:rsid w:val="00EE6682"/>
    <w:rsid w:val="00EF06E2"/>
    <w:rsid w:val="00EF0EEB"/>
    <w:rsid w:val="00EF2850"/>
    <w:rsid w:val="00EF2EBD"/>
    <w:rsid w:val="00EF311A"/>
    <w:rsid w:val="00EF312B"/>
    <w:rsid w:val="00EF34EC"/>
    <w:rsid w:val="00EF3FEA"/>
    <w:rsid w:val="00EF40F8"/>
    <w:rsid w:val="00EF4794"/>
    <w:rsid w:val="00EF4BCD"/>
    <w:rsid w:val="00EF5B49"/>
    <w:rsid w:val="00EF5BC4"/>
    <w:rsid w:val="00EF5E22"/>
    <w:rsid w:val="00EF6D7D"/>
    <w:rsid w:val="00F020E5"/>
    <w:rsid w:val="00F02B16"/>
    <w:rsid w:val="00F056C4"/>
    <w:rsid w:val="00F0673B"/>
    <w:rsid w:val="00F0676E"/>
    <w:rsid w:val="00F0727C"/>
    <w:rsid w:val="00F1120D"/>
    <w:rsid w:val="00F11C82"/>
    <w:rsid w:val="00F13649"/>
    <w:rsid w:val="00F13FD5"/>
    <w:rsid w:val="00F14037"/>
    <w:rsid w:val="00F14921"/>
    <w:rsid w:val="00F14E60"/>
    <w:rsid w:val="00F15472"/>
    <w:rsid w:val="00F16571"/>
    <w:rsid w:val="00F20518"/>
    <w:rsid w:val="00F20777"/>
    <w:rsid w:val="00F2099F"/>
    <w:rsid w:val="00F20AD5"/>
    <w:rsid w:val="00F215FD"/>
    <w:rsid w:val="00F22764"/>
    <w:rsid w:val="00F22FB0"/>
    <w:rsid w:val="00F242C1"/>
    <w:rsid w:val="00F24497"/>
    <w:rsid w:val="00F257F8"/>
    <w:rsid w:val="00F26295"/>
    <w:rsid w:val="00F26F5D"/>
    <w:rsid w:val="00F26F76"/>
    <w:rsid w:val="00F27268"/>
    <w:rsid w:val="00F276BE"/>
    <w:rsid w:val="00F3202E"/>
    <w:rsid w:val="00F32AA1"/>
    <w:rsid w:val="00F33B2A"/>
    <w:rsid w:val="00F33E04"/>
    <w:rsid w:val="00F3476C"/>
    <w:rsid w:val="00F34D00"/>
    <w:rsid w:val="00F35D35"/>
    <w:rsid w:val="00F35E01"/>
    <w:rsid w:val="00F369F1"/>
    <w:rsid w:val="00F37040"/>
    <w:rsid w:val="00F3796B"/>
    <w:rsid w:val="00F37B81"/>
    <w:rsid w:val="00F37E99"/>
    <w:rsid w:val="00F42B82"/>
    <w:rsid w:val="00F43913"/>
    <w:rsid w:val="00F43CA1"/>
    <w:rsid w:val="00F43E28"/>
    <w:rsid w:val="00F44530"/>
    <w:rsid w:val="00F44CFC"/>
    <w:rsid w:val="00F44D9C"/>
    <w:rsid w:val="00F45421"/>
    <w:rsid w:val="00F45A00"/>
    <w:rsid w:val="00F45C45"/>
    <w:rsid w:val="00F46D77"/>
    <w:rsid w:val="00F4710E"/>
    <w:rsid w:val="00F47E61"/>
    <w:rsid w:val="00F5108D"/>
    <w:rsid w:val="00F519D9"/>
    <w:rsid w:val="00F51D04"/>
    <w:rsid w:val="00F525C5"/>
    <w:rsid w:val="00F52B58"/>
    <w:rsid w:val="00F52D0E"/>
    <w:rsid w:val="00F53B29"/>
    <w:rsid w:val="00F53D18"/>
    <w:rsid w:val="00F53EE8"/>
    <w:rsid w:val="00F545B2"/>
    <w:rsid w:val="00F54BFE"/>
    <w:rsid w:val="00F5576C"/>
    <w:rsid w:val="00F558EA"/>
    <w:rsid w:val="00F55FDB"/>
    <w:rsid w:val="00F56802"/>
    <w:rsid w:val="00F572CF"/>
    <w:rsid w:val="00F57814"/>
    <w:rsid w:val="00F60496"/>
    <w:rsid w:val="00F61978"/>
    <w:rsid w:val="00F63527"/>
    <w:rsid w:val="00F63739"/>
    <w:rsid w:val="00F63819"/>
    <w:rsid w:val="00F6413D"/>
    <w:rsid w:val="00F65275"/>
    <w:rsid w:val="00F65E97"/>
    <w:rsid w:val="00F6767D"/>
    <w:rsid w:val="00F679FF"/>
    <w:rsid w:val="00F70672"/>
    <w:rsid w:val="00F71354"/>
    <w:rsid w:val="00F726C5"/>
    <w:rsid w:val="00F72CED"/>
    <w:rsid w:val="00F73BF1"/>
    <w:rsid w:val="00F740D8"/>
    <w:rsid w:val="00F74FC8"/>
    <w:rsid w:val="00F75B5A"/>
    <w:rsid w:val="00F75C92"/>
    <w:rsid w:val="00F77146"/>
    <w:rsid w:val="00F77767"/>
    <w:rsid w:val="00F77B3E"/>
    <w:rsid w:val="00F80C9F"/>
    <w:rsid w:val="00F81357"/>
    <w:rsid w:val="00F81935"/>
    <w:rsid w:val="00F81FFB"/>
    <w:rsid w:val="00F821B7"/>
    <w:rsid w:val="00F8232A"/>
    <w:rsid w:val="00F825D9"/>
    <w:rsid w:val="00F83244"/>
    <w:rsid w:val="00F83A04"/>
    <w:rsid w:val="00F84580"/>
    <w:rsid w:val="00F847EC"/>
    <w:rsid w:val="00F84F68"/>
    <w:rsid w:val="00F8618D"/>
    <w:rsid w:val="00F86287"/>
    <w:rsid w:val="00F866D5"/>
    <w:rsid w:val="00F8681A"/>
    <w:rsid w:val="00F86832"/>
    <w:rsid w:val="00F86C63"/>
    <w:rsid w:val="00F86DC3"/>
    <w:rsid w:val="00F8733F"/>
    <w:rsid w:val="00F873A0"/>
    <w:rsid w:val="00F874C5"/>
    <w:rsid w:val="00F901B0"/>
    <w:rsid w:val="00F90EF2"/>
    <w:rsid w:val="00F90F82"/>
    <w:rsid w:val="00F91AD5"/>
    <w:rsid w:val="00F91E11"/>
    <w:rsid w:val="00F9275A"/>
    <w:rsid w:val="00F9344F"/>
    <w:rsid w:val="00F94465"/>
    <w:rsid w:val="00F94CC8"/>
    <w:rsid w:val="00F9540E"/>
    <w:rsid w:val="00F95A70"/>
    <w:rsid w:val="00F97DE3"/>
    <w:rsid w:val="00FA02FD"/>
    <w:rsid w:val="00FA074F"/>
    <w:rsid w:val="00FA330A"/>
    <w:rsid w:val="00FA34CE"/>
    <w:rsid w:val="00FA4AB7"/>
    <w:rsid w:val="00FA5470"/>
    <w:rsid w:val="00FA779A"/>
    <w:rsid w:val="00FA7A79"/>
    <w:rsid w:val="00FA7B2F"/>
    <w:rsid w:val="00FB0824"/>
    <w:rsid w:val="00FB1779"/>
    <w:rsid w:val="00FB1A08"/>
    <w:rsid w:val="00FB22CA"/>
    <w:rsid w:val="00FB37A7"/>
    <w:rsid w:val="00FB3D7F"/>
    <w:rsid w:val="00FB50B7"/>
    <w:rsid w:val="00FB51A2"/>
    <w:rsid w:val="00FB65B5"/>
    <w:rsid w:val="00FB6BC9"/>
    <w:rsid w:val="00FB7896"/>
    <w:rsid w:val="00FC1329"/>
    <w:rsid w:val="00FC14A3"/>
    <w:rsid w:val="00FC14EE"/>
    <w:rsid w:val="00FC179C"/>
    <w:rsid w:val="00FC33D2"/>
    <w:rsid w:val="00FC3A18"/>
    <w:rsid w:val="00FC3C84"/>
    <w:rsid w:val="00FC4F10"/>
    <w:rsid w:val="00FC6068"/>
    <w:rsid w:val="00FD1A4E"/>
    <w:rsid w:val="00FD1C32"/>
    <w:rsid w:val="00FD270C"/>
    <w:rsid w:val="00FD28DE"/>
    <w:rsid w:val="00FD2B78"/>
    <w:rsid w:val="00FD412A"/>
    <w:rsid w:val="00FD473F"/>
    <w:rsid w:val="00FD48BE"/>
    <w:rsid w:val="00FD4BE5"/>
    <w:rsid w:val="00FD698F"/>
    <w:rsid w:val="00FD7C63"/>
    <w:rsid w:val="00FD7D4B"/>
    <w:rsid w:val="00FE0048"/>
    <w:rsid w:val="00FE0C8F"/>
    <w:rsid w:val="00FE1EE7"/>
    <w:rsid w:val="00FE2A42"/>
    <w:rsid w:val="00FE3DD3"/>
    <w:rsid w:val="00FE4483"/>
    <w:rsid w:val="00FE465B"/>
    <w:rsid w:val="00FE4C46"/>
    <w:rsid w:val="00FE6571"/>
    <w:rsid w:val="00FE6C7C"/>
    <w:rsid w:val="00FE7876"/>
    <w:rsid w:val="00FF06DA"/>
    <w:rsid w:val="00FF0755"/>
    <w:rsid w:val="00FF098C"/>
    <w:rsid w:val="00FF1EAA"/>
    <w:rsid w:val="00FF3855"/>
    <w:rsid w:val="00FF4A00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993BA2"/>
  <w15:docId w15:val="{0A25425E-BD2F-4607-8BDE-61EE797E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535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aliases w:val="H3,h3,Level 3 Topic Heading,h31,h32,L3,l3,l31,3,3rd level,Head 3,subhead,1.,TF-Overskrift 3,Subhead,titre 1.1.1,ITT t3,PA Minor Section,l32,CT,l3+toc 3,level3,31,subhead1,1.2,TF-Overskrift 31,text,h33,l33,h311,l311,32,3rd level1,Head 31,1.3,u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paragraph" w:styleId="Ttulo4">
    <w:name w:val="heading 4"/>
    <w:aliases w:val="H4,h4,14,l4,4,141,h41,l41,41,142,h42,l42,h43,a.,Map Title,42,parapoint,¶,143,h44,l43,43,1411,h411,l411,411,1421,h421,l421,h431,a.1,Map Title1,421,parapoint1,¶1,H41,Heading 4-number,Livello 4,struct4,Unterunterabschnitt + 10 pt,Allineato a ..."/>
    <w:basedOn w:val="Normal"/>
    <w:next w:val="Normal"/>
    <w:link w:val="Ttulo4Car"/>
    <w:unhideWhenUsed/>
    <w:qFormat/>
    <w:rsid w:val="006146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aliases w:val="H5,h5,Livello 5,struct5"/>
    <w:basedOn w:val="Normal"/>
    <w:next w:val="Normal"/>
    <w:link w:val="Ttulo5Car"/>
    <w:unhideWhenUsed/>
    <w:qFormat/>
    <w:rsid w:val="006146E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46E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aliases w:val="H3 Car,h3 Car,Level 3 Topic Heading Car,h31 Car,h32 Car,L3 Car,l3 Car,l31 Car,3 Car,3rd level Car,Head 3 Car,subhead Car,1. Car,TF-Overskrift 3 Car,Subhead Car,titre 1.1.1 Car,ITT t3 Car,PA Minor Section Car,l32 Car,CT Car,l3+toc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character" w:customStyle="1" w:styleId="Ttulo4Car">
    <w:name w:val="Título 4 Car"/>
    <w:aliases w:val="H4 Car,h4 Car,14 Car,l4 Car,4 Car,141 Car,h41 Car,l41 Car,41 Car,142 Car,h42 Car,l42 Car,h43 Car,a. Car,Map Title Car,42 Car,parapoint Car,¶ Car,143 Car,h44 Car,l43 Car,43 Car,1411 Car,h411 Car,l411 Car,411 Car,1421 Car,h421 Car,l421 Car"/>
    <w:basedOn w:val="Fuentedeprrafopredeter"/>
    <w:link w:val="Ttulo4"/>
    <w:rsid w:val="006146E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s-ES"/>
    </w:rPr>
  </w:style>
  <w:style w:type="character" w:customStyle="1" w:styleId="Ttulo5Car">
    <w:name w:val="Título 5 Car"/>
    <w:aliases w:val="H5 Car,h5 Car,Livello 5 Car,struct5 Car"/>
    <w:basedOn w:val="Fuentedeprrafopredeter"/>
    <w:link w:val="Ttulo5"/>
    <w:rsid w:val="006146E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46E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rsid w:val="00276B50"/>
  </w:style>
  <w:style w:type="paragraph" w:styleId="Piedepgina">
    <w:name w:val="footer"/>
    <w:basedOn w:val="Normal"/>
    <w:link w:val="Piedepgina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paragraph" w:styleId="TDC1">
    <w:name w:val="toc 1"/>
    <w:basedOn w:val="Normal"/>
    <w:next w:val="Normal"/>
    <w:autoRedefine/>
    <w:uiPriority w:val="39"/>
    <w:qFormat/>
    <w:rsid w:val="001B5D0B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1B5D0B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qFormat/>
    <w:rsid w:val="001B5D0B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1B5D0B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331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AR" w:eastAsia="es-AR"/>
    </w:rPr>
  </w:style>
  <w:style w:type="paragraph" w:styleId="Prrafodelista">
    <w:name w:val="List Paragraph"/>
    <w:aliases w:val="Use Case List Paragraph,Bullet 1,lp1,List Paragraph1,List Paragraph11,Bullet Number,Bullet List,FooterText,lp11,numbered,Paragraphe de liste1,Bulletr List Paragraph,列出段落,列出段落1,Titulo parrafo,Punto,Titulo de Fígura,TITULO A,AB List 1,Ref"/>
    <w:basedOn w:val="Normal"/>
    <w:link w:val="PrrafodelistaCar"/>
    <w:uiPriority w:val="34"/>
    <w:qFormat/>
    <w:rsid w:val="00AE43D6"/>
    <w:pPr>
      <w:ind w:left="720"/>
      <w:contextualSpacing/>
    </w:pPr>
  </w:style>
  <w:style w:type="character" w:customStyle="1" w:styleId="PrrafodelistaCar">
    <w:name w:val="Párrafo de lista Car"/>
    <w:aliases w:val="Use Case List Paragraph Car,Bullet 1 Car,lp1 Car,List Paragraph1 Car,List Paragraph11 Car,Bullet Number Car,Bullet List Car,FooterText Car,lp11 Car,numbered Car,Paragraphe de liste1 Car,Bulletr List Paragraph Car,列出段落 Car,列出段落1 Car"/>
    <w:link w:val="Prrafodelista"/>
    <w:uiPriority w:val="34"/>
    <w:qFormat/>
    <w:rsid w:val="006146EC"/>
    <w:rPr>
      <w:sz w:val="22"/>
      <w:szCs w:val="22"/>
      <w:lang w:val="es-ES" w:eastAsia="es-ES"/>
    </w:rPr>
  </w:style>
  <w:style w:type="table" w:styleId="Tablaconcuadrcula">
    <w:name w:val="Table Grid"/>
    <w:basedOn w:val="Tablanormal"/>
    <w:rsid w:val="00207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unhideWhenUsed/>
    <w:rsid w:val="002B342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2B34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B342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34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3424"/>
    <w:rPr>
      <w:b/>
      <w:bCs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3454CB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AR" w:eastAsia="es-AR"/>
    </w:rPr>
  </w:style>
  <w:style w:type="paragraph" w:styleId="Subttulo">
    <w:name w:val="Subtitle"/>
    <w:basedOn w:val="Normal"/>
    <w:link w:val="SubttuloCar"/>
    <w:qFormat/>
    <w:rsid w:val="004E290E"/>
    <w:rPr>
      <w:rFonts w:ascii="Times New Roman" w:eastAsia="Times New Roman" w:hAnsi="Times New Roman"/>
      <w:b/>
      <w:bCs/>
      <w:sz w:val="32"/>
      <w:szCs w:val="24"/>
    </w:rPr>
  </w:style>
  <w:style w:type="character" w:customStyle="1" w:styleId="SubttuloCar">
    <w:name w:val="Subtítulo Car"/>
    <w:basedOn w:val="Fuentedeprrafopredeter"/>
    <w:link w:val="Subttulo"/>
    <w:rsid w:val="004E290E"/>
    <w:rPr>
      <w:rFonts w:ascii="Times New Roman" w:eastAsia="Times New Roman" w:hAnsi="Times New Roman"/>
      <w:b/>
      <w:bCs/>
      <w:sz w:val="32"/>
      <w:szCs w:val="24"/>
      <w:lang w:val="es-ES" w:eastAsia="es-ES"/>
    </w:rPr>
  </w:style>
  <w:style w:type="paragraph" w:customStyle="1" w:styleId="Default">
    <w:name w:val="Default"/>
    <w:rsid w:val="00477DA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character" w:styleId="nfasisintenso">
    <w:name w:val="Intense Emphasis"/>
    <w:basedOn w:val="Fuentedeprrafopredeter"/>
    <w:uiPriority w:val="21"/>
    <w:qFormat/>
    <w:rsid w:val="006146EC"/>
    <w:rPr>
      <w:b/>
      <w:bCs/>
      <w:i/>
      <w:iCs/>
      <w:color w:val="4F81B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rsid w:val="006146EC"/>
    <w:pPr>
      <w:spacing w:after="120"/>
      <w:ind w:left="709"/>
      <w:jc w:val="both"/>
    </w:pPr>
    <w:rPr>
      <w:rFonts w:ascii="Verdana" w:eastAsia="Times New Roman" w:hAnsi="Verdana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46EC"/>
    <w:rPr>
      <w:rFonts w:ascii="Verdana" w:eastAsia="Times New Roman" w:hAnsi="Verdana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146EC"/>
    <w:rPr>
      <w:rFonts w:ascii="Verdana" w:eastAsia="Times New Roman" w:hAnsi="Verdana"/>
      <w:szCs w:val="24"/>
      <w:lang w:eastAsia="es-ES"/>
    </w:rPr>
  </w:style>
  <w:style w:type="paragraph" w:styleId="Sangradetextonormal">
    <w:name w:val="Body Text Indent"/>
    <w:basedOn w:val="Normal"/>
    <w:link w:val="SangradetextonormalCar"/>
    <w:semiHidden/>
    <w:rsid w:val="006146EC"/>
    <w:pPr>
      <w:spacing w:after="120"/>
      <w:ind w:left="283"/>
      <w:jc w:val="both"/>
    </w:pPr>
    <w:rPr>
      <w:rFonts w:ascii="Verdana" w:eastAsia="Times New Roman" w:hAnsi="Verdana"/>
      <w:sz w:val="20"/>
      <w:szCs w:val="24"/>
      <w:lang w:val="es-AR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6146EC"/>
    <w:rPr>
      <w:sz w:val="22"/>
      <w:szCs w:val="22"/>
      <w:lang w:val="es-ES" w:eastAsia="es-ES"/>
    </w:rPr>
  </w:style>
  <w:style w:type="paragraph" w:customStyle="1" w:styleId="Prrafodelista1">
    <w:name w:val="Párrafo de lista1"/>
    <w:basedOn w:val="Normal"/>
    <w:uiPriority w:val="34"/>
    <w:qFormat/>
    <w:rsid w:val="006146EC"/>
    <w:pPr>
      <w:spacing w:after="240"/>
      <w:ind w:left="720"/>
      <w:contextualSpacing/>
      <w:jc w:val="both"/>
    </w:pPr>
    <w:rPr>
      <w:rFonts w:ascii="Verdana" w:eastAsia="Times New Roman" w:hAnsi="Verdana"/>
      <w:sz w:val="20"/>
      <w:szCs w:val="24"/>
    </w:rPr>
  </w:style>
  <w:style w:type="character" w:styleId="Hipervnculovisitado">
    <w:name w:val="FollowedHyperlink"/>
    <w:basedOn w:val="Fuentedeprrafopredeter"/>
    <w:rsid w:val="006146EC"/>
    <w:rPr>
      <w:color w:val="800080"/>
      <w:u w:val="single"/>
    </w:rPr>
  </w:style>
  <w:style w:type="paragraph" w:styleId="Textonotapie">
    <w:name w:val="footnote text"/>
    <w:basedOn w:val="Default"/>
    <w:link w:val="TextonotapieCar"/>
    <w:rsid w:val="006146EC"/>
    <w:pPr>
      <w:spacing w:after="240"/>
      <w:ind w:left="709"/>
      <w:jc w:val="both"/>
    </w:pPr>
    <w:rPr>
      <w:rFonts w:cs="Times New Roman"/>
      <w:sz w:val="20"/>
      <w:szCs w:val="20"/>
      <w:lang w:val="es-CL"/>
    </w:rPr>
  </w:style>
  <w:style w:type="character" w:customStyle="1" w:styleId="TextonotapieCar">
    <w:name w:val="Texto nota pie Car"/>
    <w:basedOn w:val="Fuentedeprrafopredeter"/>
    <w:link w:val="Textonotapie"/>
    <w:rsid w:val="006146EC"/>
    <w:rPr>
      <w:rFonts w:ascii="Arial" w:eastAsia="Times New Roman" w:hAnsi="Arial"/>
      <w:color w:val="000000"/>
      <w:lang w:val="es-CL" w:eastAsia="en-US"/>
    </w:rPr>
  </w:style>
  <w:style w:type="character" w:styleId="Refdenotaalpie">
    <w:name w:val="footnote reference"/>
    <w:basedOn w:val="Fuentedeprrafopredeter"/>
    <w:rsid w:val="006146EC"/>
    <w:rPr>
      <w:vertAlign w:val="superscript"/>
    </w:rPr>
  </w:style>
  <w:style w:type="character" w:styleId="nfasis">
    <w:name w:val="Emphasis"/>
    <w:basedOn w:val="Fuentedeprrafopredeter"/>
    <w:uiPriority w:val="20"/>
    <w:qFormat/>
    <w:rsid w:val="006146EC"/>
    <w:rPr>
      <w:i/>
      <w:iCs/>
    </w:rPr>
  </w:style>
  <w:style w:type="character" w:customStyle="1" w:styleId="hps">
    <w:name w:val="hps"/>
    <w:basedOn w:val="Fuentedeprrafopredeter"/>
    <w:rsid w:val="006146EC"/>
  </w:style>
  <w:style w:type="character" w:styleId="Textoennegrita">
    <w:name w:val="Strong"/>
    <w:basedOn w:val="Fuentedeprrafopredeter"/>
    <w:uiPriority w:val="22"/>
    <w:qFormat/>
    <w:rsid w:val="006146EC"/>
    <w:rPr>
      <w:b/>
      <w:bCs/>
    </w:rPr>
  </w:style>
  <w:style w:type="character" w:customStyle="1" w:styleId="apple-converted-space">
    <w:name w:val="apple-converted-space"/>
    <w:basedOn w:val="Fuentedeprrafopredeter"/>
    <w:rsid w:val="006146EC"/>
  </w:style>
  <w:style w:type="character" w:customStyle="1" w:styleId="skimlinks-unlinked">
    <w:name w:val="skimlinks-unlinked"/>
    <w:basedOn w:val="Fuentedeprrafopredeter"/>
    <w:rsid w:val="006146EC"/>
  </w:style>
  <w:style w:type="paragraph" w:styleId="Ttulo">
    <w:name w:val="Title"/>
    <w:basedOn w:val="Normal"/>
    <w:link w:val="TtuloCar"/>
    <w:qFormat/>
    <w:rsid w:val="006146EC"/>
    <w:pPr>
      <w:widowControl w:val="0"/>
      <w:jc w:val="center"/>
    </w:pPr>
    <w:rPr>
      <w:rFonts w:ascii="Times New Roman" w:eastAsia="Times New Roman" w:hAnsi="Times New Roman"/>
      <w:b/>
      <w:i/>
      <w:sz w:val="36"/>
      <w:szCs w:val="20"/>
      <w:lang w:val="es-MX" w:eastAsia="en-US"/>
    </w:rPr>
  </w:style>
  <w:style w:type="character" w:customStyle="1" w:styleId="TtuloCar">
    <w:name w:val="Título Car"/>
    <w:basedOn w:val="Fuentedeprrafopredeter"/>
    <w:link w:val="Ttulo"/>
    <w:rsid w:val="006146EC"/>
    <w:rPr>
      <w:rFonts w:ascii="Times New Roman" w:eastAsia="Times New Roman" w:hAnsi="Times New Roman"/>
      <w:b/>
      <w:i/>
      <w:sz w:val="36"/>
      <w:lang w:val="es-MX"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6146EC"/>
    <w:pPr>
      <w:spacing w:after="100"/>
      <w:ind w:left="660"/>
    </w:pPr>
    <w:rPr>
      <w:rFonts w:eastAsiaTheme="minorHAnsi"/>
      <w:sz w:val="20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6146EC"/>
    <w:rPr>
      <w:rFonts w:eastAsiaTheme="minorHAnsi"/>
    </w:rPr>
  </w:style>
  <w:style w:type="character" w:customStyle="1" w:styleId="SaludoCar">
    <w:name w:val="Saludo Car"/>
    <w:basedOn w:val="Fuentedeprrafopredeter"/>
    <w:link w:val="Saludo"/>
    <w:uiPriority w:val="99"/>
    <w:rsid w:val="006146EC"/>
    <w:rPr>
      <w:rFonts w:eastAsiaTheme="minorHAnsi"/>
      <w:sz w:val="22"/>
      <w:szCs w:val="22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146EC"/>
    <w:pPr>
      <w:spacing w:after="0"/>
      <w:ind w:left="0" w:firstLine="360"/>
      <w:jc w:val="left"/>
    </w:pPr>
    <w:rPr>
      <w:rFonts w:ascii="Calibri" w:eastAsiaTheme="minorHAnsi" w:hAnsi="Calibri"/>
      <w:sz w:val="22"/>
      <w:szCs w:val="22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146EC"/>
    <w:rPr>
      <w:rFonts w:ascii="Verdana" w:eastAsiaTheme="minorHAnsi" w:hAnsi="Verdana"/>
      <w:sz w:val="22"/>
      <w:szCs w:val="22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146EC"/>
    <w:pPr>
      <w:spacing w:after="0"/>
      <w:ind w:left="360" w:firstLine="360"/>
      <w:jc w:val="left"/>
    </w:pPr>
    <w:rPr>
      <w:rFonts w:ascii="Calibri" w:eastAsiaTheme="minorHAnsi" w:hAnsi="Calibri"/>
      <w:sz w:val="22"/>
      <w:szCs w:val="22"/>
    </w:rPr>
  </w:style>
  <w:style w:type="character" w:customStyle="1" w:styleId="Textoindependienteprimerasangra2Car">
    <w:name w:val="Texto independiente primera sangría 2 Car"/>
    <w:basedOn w:val="SangradetextonormalCar1"/>
    <w:link w:val="Textoindependienteprimerasangra2"/>
    <w:uiPriority w:val="99"/>
    <w:rsid w:val="006146EC"/>
    <w:rPr>
      <w:rFonts w:eastAsiaTheme="minorHAnsi"/>
      <w:sz w:val="22"/>
      <w:szCs w:val="22"/>
      <w:lang w:val="es-ES" w:eastAsia="es-ES"/>
    </w:rPr>
  </w:style>
  <w:style w:type="character" w:customStyle="1" w:styleId="widget-pane-link">
    <w:name w:val="widget-pane-link"/>
    <w:basedOn w:val="Fuentedeprrafopredeter"/>
    <w:rsid w:val="006146EC"/>
  </w:style>
  <w:style w:type="paragraph" w:styleId="Listaconnmeros">
    <w:name w:val="List Number"/>
    <w:basedOn w:val="Normal"/>
    <w:uiPriority w:val="99"/>
    <w:unhideWhenUsed/>
    <w:rsid w:val="006146EC"/>
    <w:pPr>
      <w:numPr>
        <w:numId w:val="1"/>
      </w:numPr>
      <w:contextualSpacing/>
    </w:pPr>
    <w:rPr>
      <w:rFonts w:ascii="Arial" w:eastAsia="Times New Roman" w:hAnsi="Arial"/>
      <w:sz w:val="20"/>
      <w:szCs w:val="24"/>
      <w:lang w:eastAsia="es-PE"/>
    </w:rPr>
  </w:style>
  <w:style w:type="paragraph" w:customStyle="1" w:styleId="Figura">
    <w:name w:val="Figura"/>
    <w:basedOn w:val="Normal"/>
    <w:link w:val="FiguraCar"/>
    <w:autoRedefine/>
    <w:rsid w:val="006146EC"/>
    <w:pPr>
      <w:jc w:val="center"/>
    </w:pPr>
    <w:rPr>
      <w:rFonts w:asciiTheme="minorHAnsi" w:eastAsia="Times New Roman" w:hAnsiTheme="minorHAnsi" w:cstheme="minorHAnsi"/>
      <w:b/>
      <w:sz w:val="20"/>
      <w:szCs w:val="24"/>
      <w:lang w:eastAsia="es-PE"/>
    </w:rPr>
  </w:style>
  <w:style w:type="character" w:customStyle="1" w:styleId="FiguraCar">
    <w:name w:val="Figura Car"/>
    <w:basedOn w:val="Fuentedeprrafopredeter"/>
    <w:link w:val="Figura"/>
    <w:rsid w:val="006146EC"/>
    <w:rPr>
      <w:rFonts w:asciiTheme="minorHAnsi" w:eastAsia="Times New Roman" w:hAnsiTheme="minorHAnsi" w:cstheme="minorHAnsi"/>
      <w:b/>
      <w:szCs w:val="24"/>
      <w:lang w:val="es-ES" w:eastAsia="es-PE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6146EC"/>
    <w:pPr>
      <w:spacing w:after="120"/>
    </w:pPr>
    <w:rPr>
      <w:rFonts w:ascii="Times New Roman" w:eastAsia="Times New Roman" w:hAnsi="Times New Roman"/>
      <w:sz w:val="16"/>
      <w:szCs w:val="16"/>
      <w:lang w:val="es-MX" w:eastAsia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146EC"/>
    <w:rPr>
      <w:rFonts w:ascii="Times New Roman" w:eastAsia="Times New Roman" w:hAnsi="Times New Roman"/>
      <w:sz w:val="16"/>
      <w:szCs w:val="16"/>
      <w:lang w:val="es-MX"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6146EC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6146E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PE" w:eastAsia="es-PE"/>
    </w:rPr>
  </w:style>
  <w:style w:type="character" w:customStyle="1" w:styleId="spellingerror">
    <w:name w:val="spellingerror"/>
    <w:basedOn w:val="Fuentedeprrafopredeter"/>
    <w:rsid w:val="006146EC"/>
  </w:style>
  <w:style w:type="character" w:customStyle="1" w:styleId="normaltextrun">
    <w:name w:val="normaltextrun"/>
    <w:basedOn w:val="Fuentedeprrafopredeter"/>
    <w:rsid w:val="006146EC"/>
  </w:style>
  <w:style w:type="paragraph" w:styleId="Descripcin">
    <w:name w:val="caption"/>
    <w:basedOn w:val="Normal"/>
    <w:next w:val="Normal"/>
    <w:uiPriority w:val="35"/>
    <w:unhideWhenUsed/>
    <w:qFormat/>
    <w:rsid w:val="00EF5E22"/>
    <w:pPr>
      <w:spacing w:after="200"/>
      <w:jc w:val="both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table" w:customStyle="1" w:styleId="Tabladelista2-nfasis31">
    <w:name w:val="Tabla de lista 2 - Énfasis 31"/>
    <w:basedOn w:val="Tablanormal"/>
    <w:next w:val="Tabladelista2-nfasis32"/>
    <w:uiPriority w:val="47"/>
    <w:rsid w:val="00DF7388"/>
    <w:pPr>
      <w:jc w:val="both"/>
    </w:pPr>
    <w:rPr>
      <w:rFonts w:cs="Arial"/>
      <w:sz w:val="22"/>
      <w:szCs w:val="22"/>
      <w:lang w:val="es-419" w:eastAsia="en-US"/>
    </w:r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lista2-nfasis32">
    <w:name w:val="Tabla de lista 2 - Énfasis 32"/>
    <w:basedOn w:val="Tablanormal"/>
    <w:uiPriority w:val="47"/>
    <w:rsid w:val="00DF738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2-nfasis320">
    <w:name w:val="Tabla de lista 2 - Énfasis 32"/>
    <w:basedOn w:val="Tablanormal"/>
    <w:next w:val="Tabladelista2-nfasis32"/>
    <w:uiPriority w:val="47"/>
    <w:rsid w:val="00B04E31"/>
    <w:pPr>
      <w:jc w:val="both"/>
    </w:pPr>
    <w:rPr>
      <w:rFonts w:asciiTheme="minorHAnsi" w:eastAsiaTheme="minorHAnsi" w:hAnsiTheme="minorHAnsi" w:cstheme="minorBidi"/>
      <w:sz w:val="22"/>
      <w:szCs w:val="22"/>
      <w:lang w:val="es-419" w:eastAsia="en-US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lista2-nfasis33">
    <w:name w:val="Tabla de lista 2 - Énfasis 33"/>
    <w:basedOn w:val="Tablanormal"/>
    <w:next w:val="Tabladelista2-nfasis32"/>
    <w:uiPriority w:val="47"/>
    <w:rsid w:val="00B04E31"/>
    <w:pPr>
      <w:jc w:val="both"/>
    </w:pPr>
    <w:rPr>
      <w:rFonts w:cs="Arial"/>
      <w:sz w:val="22"/>
      <w:szCs w:val="22"/>
      <w:lang w:val="es-419" w:eastAsia="en-US"/>
    </w:r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lista2-nfasis34">
    <w:name w:val="Tabla de lista 2 - Énfasis 34"/>
    <w:basedOn w:val="Tablanormal"/>
    <w:next w:val="Tabladelista2-nfasis32"/>
    <w:uiPriority w:val="47"/>
    <w:rsid w:val="00295A00"/>
    <w:pPr>
      <w:jc w:val="both"/>
    </w:pPr>
    <w:rPr>
      <w:rFonts w:cs="Arial"/>
      <w:sz w:val="22"/>
      <w:szCs w:val="22"/>
      <w:lang w:val="es-419" w:eastAsia="en-US"/>
    </w:r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GPNormal">
    <w:name w:val="GP Normal"/>
    <w:basedOn w:val="Normal"/>
    <w:rsid w:val="00967BD1"/>
    <w:pPr>
      <w:spacing w:before="60" w:after="60"/>
      <w:jc w:val="both"/>
    </w:pPr>
    <w:rPr>
      <w:rFonts w:ascii="Arial" w:eastAsia="Times New Roman" w:hAnsi="Arial"/>
      <w:noProof/>
      <w:szCs w:val="20"/>
      <w:lang w:val="es-PE" w:eastAsia="en-US"/>
    </w:rPr>
  </w:style>
  <w:style w:type="table" w:customStyle="1" w:styleId="Tabladelista3-nfasis31">
    <w:name w:val="Tabla de lista 3 - Énfasis 31"/>
    <w:basedOn w:val="Tablanormal"/>
    <w:uiPriority w:val="48"/>
    <w:rsid w:val="00D7124D"/>
    <w:pPr>
      <w:jc w:val="both"/>
    </w:pPr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05BEB"/>
    <w:rPr>
      <w:color w:val="605E5C"/>
      <w:shd w:val="clear" w:color="auto" w:fill="E1DFDD"/>
    </w:rPr>
  </w:style>
  <w:style w:type="paragraph" w:customStyle="1" w:styleId="p1">
    <w:name w:val="p1"/>
    <w:basedOn w:val="Normal"/>
    <w:rsid w:val="00376C92"/>
    <w:pPr>
      <w:spacing w:after="160" w:line="259" w:lineRule="auto"/>
      <w:jc w:val="both"/>
    </w:pPr>
    <w:rPr>
      <w:rFonts w:ascii="Georgia" w:eastAsiaTheme="minorHAnsi" w:hAnsi="Georgia" w:cstheme="minorBidi"/>
      <w:sz w:val="17"/>
      <w:szCs w:val="17"/>
      <w:lang w:eastAsia="en-US"/>
    </w:rPr>
  </w:style>
  <w:style w:type="table" w:customStyle="1" w:styleId="Tablaconcuadrcula4-nfasis21">
    <w:name w:val="Tabla con cuadrícula 4 - Énfasis 21"/>
    <w:basedOn w:val="Tablanormal"/>
    <w:uiPriority w:val="49"/>
    <w:rsid w:val="00F73BF1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Nombre">
    <w:name w:val="Nombre"/>
    <w:basedOn w:val="Textoindependiente"/>
    <w:rsid w:val="00264AAE"/>
    <w:pPr>
      <w:spacing w:after="0"/>
      <w:ind w:left="-1080"/>
      <w:jc w:val="left"/>
    </w:pPr>
    <w:rPr>
      <w:rFonts w:ascii="Times New Roman" w:hAnsi="Times New Roman"/>
      <w:b/>
      <w:i/>
      <w:sz w:val="32"/>
      <w:szCs w:val="20"/>
      <w:lang w:val="es-AR"/>
    </w:rPr>
  </w:style>
  <w:style w:type="paragraph" w:customStyle="1" w:styleId="Direccincarta">
    <w:name w:val="Dirección/carta"/>
    <w:basedOn w:val="Textoindependiente"/>
    <w:rsid w:val="00264AAE"/>
    <w:pPr>
      <w:keepLines/>
      <w:spacing w:after="0"/>
      <w:ind w:left="-1080" w:right="3960"/>
      <w:jc w:val="left"/>
    </w:pPr>
    <w:rPr>
      <w:rFonts w:ascii="Times New Roman" w:hAnsi="Times New Roman"/>
      <w:szCs w:val="20"/>
      <w:lang w:val="es-AR"/>
    </w:rPr>
  </w:style>
  <w:style w:type="paragraph" w:customStyle="1" w:styleId="CiudadEstado">
    <w:name w:val="Ciudad/Estado"/>
    <w:basedOn w:val="Textoindependiente"/>
    <w:rsid w:val="00264AAE"/>
    <w:pPr>
      <w:keepNext/>
      <w:spacing w:after="0" w:line="260" w:lineRule="exact"/>
      <w:ind w:left="-1440"/>
      <w:jc w:val="left"/>
    </w:pPr>
    <w:rPr>
      <w:rFonts w:ascii="Arial" w:hAnsi="Arial"/>
      <w:szCs w:val="20"/>
      <w:lang w:val="es-AR"/>
    </w:rPr>
  </w:style>
  <w:style w:type="paragraph" w:customStyle="1" w:styleId="Institucin">
    <w:name w:val="Institución"/>
    <w:basedOn w:val="Normal"/>
    <w:rsid w:val="00264AAE"/>
    <w:pPr>
      <w:keepNext/>
      <w:keepLines/>
      <w:spacing w:before="120" w:line="260" w:lineRule="exact"/>
      <w:ind w:left="-1440"/>
    </w:pPr>
    <w:rPr>
      <w:rFonts w:ascii="Arial" w:eastAsia="Times New Roman" w:hAnsi="Arial"/>
      <w:b/>
      <w:sz w:val="20"/>
      <w:szCs w:val="20"/>
      <w:lang w:val="es-AR"/>
    </w:rPr>
  </w:style>
  <w:style w:type="paragraph" w:customStyle="1" w:styleId="Logros">
    <w:name w:val="Logros"/>
    <w:basedOn w:val="Normal"/>
    <w:rsid w:val="00264AAE"/>
    <w:pPr>
      <w:keepLines/>
      <w:spacing w:line="260" w:lineRule="exact"/>
      <w:ind w:left="-1080"/>
    </w:pPr>
    <w:rPr>
      <w:rFonts w:ascii="Arial" w:eastAsia="Times New Roman" w:hAnsi="Arial"/>
      <w:i/>
      <w:sz w:val="20"/>
      <w:szCs w:val="20"/>
      <w:lang w:val="en-US"/>
    </w:rPr>
  </w:style>
  <w:style w:type="paragraph" w:customStyle="1" w:styleId="Ttulodelaseccin">
    <w:name w:val="Título de la sección"/>
    <w:basedOn w:val="Normal"/>
    <w:rsid w:val="00264AAE"/>
    <w:pPr>
      <w:keepNext/>
      <w:keepLines/>
      <w:spacing w:before="260" w:after="120"/>
      <w:ind w:left="-2160"/>
    </w:pPr>
    <w:rPr>
      <w:rFonts w:ascii="Times New Roman" w:eastAsia="Times New Roman" w:hAnsi="Times New Roman"/>
      <w:b/>
      <w:spacing w:val="70"/>
      <w:sz w:val="24"/>
      <w:szCs w:val="20"/>
      <w:lang w:val="es-AR"/>
    </w:rPr>
  </w:style>
  <w:style w:type="paragraph" w:customStyle="1" w:styleId="EMPRESA">
    <w:name w:val="EMPRESA"/>
    <w:basedOn w:val="Normal"/>
    <w:autoRedefine/>
    <w:rsid w:val="00264AAE"/>
    <w:pPr>
      <w:ind w:left="720" w:hanging="720"/>
    </w:pPr>
    <w:rPr>
      <w:rFonts w:ascii="Arial" w:eastAsia="Times New Roman" w:hAnsi="Arial" w:cs="Arial"/>
      <w:b/>
      <w:bCs/>
      <w:caps/>
      <w:sz w:val="24"/>
      <w:szCs w:val="20"/>
      <w:lang w:val="es-ES_tradnl"/>
    </w:rPr>
  </w:style>
  <w:style w:type="paragraph" w:customStyle="1" w:styleId="PUESTOCLIENTE">
    <w:name w:val="PUESTO CLIENTE"/>
    <w:basedOn w:val="Normal"/>
    <w:autoRedefine/>
    <w:rsid w:val="00264AAE"/>
    <w:pPr>
      <w:ind w:left="709"/>
    </w:pPr>
    <w:rPr>
      <w:rFonts w:ascii="Arial" w:eastAsia="Times New Roman" w:hAnsi="Arial"/>
      <w:b/>
      <w:sz w:val="20"/>
      <w:szCs w:val="20"/>
      <w:lang w:val="es-ES_tradnl"/>
    </w:rPr>
  </w:style>
  <w:style w:type="paragraph" w:customStyle="1" w:styleId="Logro">
    <w:name w:val="Logro"/>
    <w:basedOn w:val="Textoindependiente"/>
    <w:rsid w:val="00264AAE"/>
    <w:pPr>
      <w:spacing w:after="60" w:line="220" w:lineRule="atLeast"/>
      <w:ind w:left="0" w:right="-357"/>
      <w:jc w:val="left"/>
    </w:pPr>
    <w:rPr>
      <w:rFonts w:ascii="Arial" w:hAnsi="Arial"/>
      <w:szCs w:val="20"/>
    </w:rPr>
  </w:style>
  <w:style w:type="table" w:customStyle="1" w:styleId="Tablaconcuadrcula6concolores-nfasis21">
    <w:name w:val="Tabla con cuadrícula 6 con colores - Énfasis 21"/>
    <w:basedOn w:val="Tablanormal"/>
    <w:uiPriority w:val="51"/>
    <w:rsid w:val="00BA31C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BodyTextChar">
    <w:name w:val="Body Text Char"/>
    <w:aliases w:val="Car Char"/>
    <w:basedOn w:val="Fuentedeprrafopredeter"/>
    <w:link w:val="Textoindependiente1"/>
    <w:locked/>
    <w:rsid w:val="00BA31C4"/>
    <w:rPr>
      <w:spacing w:val="-5"/>
    </w:rPr>
  </w:style>
  <w:style w:type="paragraph" w:customStyle="1" w:styleId="Textoindependiente1">
    <w:name w:val="Texto independiente1"/>
    <w:aliases w:val="Car"/>
    <w:basedOn w:val="Normal"/>
    <w:link w:val="BodyTextChar"/>
    <w:rsid w:val="00BA31C4"/>
    <w:pPr>
      <w:spacing w:after="120" w:line="240" w:lineRule="atLeast"/>
      <w:ind w:left="1080"/>
    </w:pPr>
    <w:rPr>
      <w:spacing w:val="-5"/>
      <w:sz w:val="20"/>
      <w:szCs w:val="20"/>
      <w:lang w:val="es-AR" w:eastAsia="es-AR"/>
    </w:rPr>
  </w:style>
  <w:style w:type="paragraph" w:customStyle="1" w:styleId="Sansinterligne1">
    <w:name w:val="Sans interligne1"/>
    <w:uiPriority w:val="1"/>
    <w:qFormat/>
    <w:rsid w:val="001C5FB4"/>
    <w:rPr>
      <w:rFonts w:ascii="Times New Roman" w:eastAsia="Times New Roman" w:hAnsi="Times New Roman"/>
      <w:sz w:val="24"/>
      <w:szCs w:val="24"/>
      <w:lang w:val="fr-FR" w:eastAsia="fr-FR"/>
    </w:rPr>
  </w:style>
  <w:style w:type="character" w:customStyle="1" w:styleId="Filename">
    <w:name w:val="Filename"/>
    <w:basedOn w:val="Fuentedeprrafopredeter"/>
    <w:rsid w:val="00F740D8"/>
    <w:rPr>
      <w:sz w:val="16"/>
    </w:rPr>
  </w:style>
  <w:style w:type="paragraph" w:customStyle="1" w:styleId="Estilo1-Tit3">
    <w:name w:val="Estilo1 - Tit3"/>
    <w:basedOn w:val="Prrafodelista"/>
    <w:next w:val="Ttulo3"/>
    <w:link w:val="Estilo1-Tit3Car"/>
    <w:qFormat/>
    <w:rsid w:val="00963077"/>
    <w:pPr>
      <w:ind w:left="0"/>
      <w:jc w:val="both"/>
    </w:pPr>
    <w:rPr>
      <w:b/>
      <w:bCs/>
      <w:color w:val="C00000"/>
    </w:rPr>
  </w:style>
  <w:style w:type="character" w:customStyle="1" w:styleId="Estilo1-Tit3Car">
    <w:name w:val="Estilo1 - Tit3 Car"/>
    <w:basedOn w:val="Fuentedeprrafopredeter"/>
    <w:link w:val="Estilo1-Tit3"/>
    <w:rsid w:val="00963077"/>
    <w:rPr>
      <w:b/>
      <w:bCs/>
      <w:color w:val="C00000"/>
      <w:sz w:val="22"/>
      <w:szCs w:val="22"/>
      <w:lang w:val="es-ES" w:eastAsia="es-ES"/>
    </w:rPr>
  </w:style>
  <w:style w:type="table" w:customStyle="1" w:styleId="Tabladelista2-nfasis331">
    <w:name w:val="Tabla de lista 2 - Énfasis 331"/>
    <w:basedOn w:val="Tablanormal"/>
    <w:next w:val="Tabladelista2-nfasis32"/>
    <w:uiPriority w:val="47"/>
    <w:rsid w:val="00BC5620"/>
    <w:pPr>
      <w:jc w:val="both"/>
    </w:pPr>
    <w:rPr>
      <w:rFonts w:cs="Arial"/>
      <w:sz w:val="22"/>
      <w:szCs w:val="22"/>
      <w:lang w:val="es-419" w:eastAsia="en-US"/>
    </w:r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adelista2-nfasis341">
    <w:name w:val="Tabla de lista 2 - Énfasis 341"/>
    <w:basedOn w:val="Tablanormal"/>
    <w:next w:val="Tabladelista2-nfasis32"/>
    <w:uiPriority w:val="47"/>
    <w:rsid w:val="00BC5620"/>
    <w:pPr>
      <w:jc w:val="both"/>
    </w:pPr>
    <w:rPr>
      <w:rFonts w:cs="Arial"/>
      <w:sz w:val="22"/>
      <w:szCs w:val="22"/>
      <w:lang w:val="es-419" w:eastAsia="en-US"/>
    </w:r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Standard">
    <w:name w:val="Standard"/>
    <w:rsid w:val="00624025"/>
    <w:pPr>
      <w:widowControl w:val="0"/>
      <w:suppressAutoHyphens/>
      <w:autoSpaceDN w:val="0"/>
      <w:textAlignment w:val="baseline"/>
    </w:pPr>
    <w:rPr>
      <w:rFonts w:ascii="NewsGotT" w:eastAsia="Arial Unicode MS" w:hAnsi="NewsGotT" w:cs="Tahoma"/>
      <w:kern w:val="3"/>
      <w:szCs w:val="24"/>
      <w:lang w:val="es-ES" w:eastAsia="es-PE"/>
    </w:rPr>
  </w:style>
  <w:style w:type="paragraph" w:customStyle="1" w:styleId="Textbody">
    <w:name w:val="Text body"/>
    <w:basedOn w:val="Standard"/>
    <w:rsid w:val="00624025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624025"/>
    <w:pPr>
      <w:suppressLineNumbers/>
      <w:jc w:val="both"/>
    </w:pPr>
  </w:style>
  <w:style w:type="paragraph" w:customStyle="1" w:styleId="HojadeControl">
    <w:name w:val="Hoja de Control"/>
    <w:basedOn w:val="Textbody"/>
    <w:rsid w:val="00624025"/>
    <w:rPr>
      <w:rFonts w:ascii="Eras Md BT" w:hAnsi="Eras Md BT"/>
      <w:b/>
      <w:sz w:val="28"/>
    </w:rPr>
  </w:style>
  <w:style w:type="paragraph" w:customStyle="1" w:styleId="Contents1">
    <w:name w:val="Contents 1"/>
    <w:basedOn w:val="Normal"/>
    <w:rsid w:val="00624025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eastAsia="es-PE"/>
    </w:rPr>
  </w:style>
  <w:style w:type="paragraph" w:customStyle="1" w:styleId="Contents2">
    <w:name w:val="Contents 2"/>
    <w:basedOn w:val="Normal"/>
    <w:rsid w:val="00624025"/>
    <w:pPr>
      <w:widowControl w:val="0"/>
      <w:suppressLineNumbers/>
      <w:tabs>
        <w:tab w:val="right" w:leader="dot" w:pos="9071"/>
      </w:tabs>
      <w:suppressAutoHyphens/>
      <w:autoSpaceDN w:val="0"/>
      <w:spacing w:before="57" w:after="57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eastAsia="es-PE"/>
    </w:rPr>
  </w:style>
  <w:style w:type="paragraph" w:customStyle="1" w:styleId="ContentsHeading">
    <w:name w:val="Contents Heading"/>
    <w:basedOn w:val="Normal"/>
    <w:rsid w:val="00624025"/>
    <w:pPr>
      <w:keepNext/>
      <w:widowControl w:val="0"/>
      <w:suppressLineNumbers/>
      <w:suppressAutoHyphens/>
      <w:autoSpaceDN w:val="0"/>
      <w:spacing w:before="240" w:after="120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eastAsia="es-PE"/>
    </w:rPr>
  </w:style>
  <w:style w:type="paragraph" w:customStyle="1" w:styleId="TableText">
    <w:name w:val="Table Text"/>
    <w:basedOn w:val="Normal"/>
    <w:rsid w:val="00624025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ableHeading">
    <w:name w:val="Table Heading"/>
    <w:basedOn w:val="Normal"/>
    <w:rsid w:val="00624025"/>
    <w:pPr>
      <w:keepNext/>
      <w:spacing w:before="60" w:after="60"/>
    </w:pPr>
    <w:rPr>
      <w:rFonts w:ascii="Arial" w:eastAsia="Times New Roman" w:hAnsi="Arial"/>
      <w:b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051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27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387">
          <w:marLeft w:val="56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4334">
          <w:marLeft w:val="56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894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546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01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46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4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4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1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472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789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8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416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2662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118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561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4898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anin.TSOFT\Documents\NSS\Metodolog&#237;as\Metodolog&#237;a%20Estandar\MET02.F05-Plan%20de%20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CA37487596D46A1FD2B5E672E963D" ma:contentTypeVersion="2" ma:contentTypeDescription="Crear nuevo documento." ma:contentTypeScope="" ma:versionID="7ec2b311beef9545cbf7a9d0ed001c2c">
  <xsd:schema xmlns:xsd="http://www.w3.org/2001/XMLSchema" xmlns:xs="http://www.w3.org/2001/XMLSchema" xmlns:p="http://schemas.microsoft.com/office/2006/metadata/properties" xmlns:ns2="b1a24945-87e4-4af2-9c81-f99cc995a6b5" targetNamespace="http://schemas.microsoft.com/office/2006/metadata/properties" ma:root="true" ma:fieldsID="706ce0bd036bb53fc8a1017edf1c5242" ns2:_="">
    <xsd:import namespace="b1a24945-87e4-4af2-9c81-f99cc995a6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24945-87e4-4af2-9c81-f99cc995a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149EC61-9A49-4E6F-AB3D-E65CB9B156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351975-5C40-452F-BBA6-59F3E6F3F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24945-87e4-4af2-9c81-f99cc995a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585F06-D4F6-4CF0-A432-A00EE77DC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00D43B-A47A-4F05-9FDB-019C26B4028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MET02.F05-Plan de Proyecto.dot</Template>
  <TotalTime>0</TotalTime>
  <Pages>4</Pages>
  <Words>355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2304</CharactersWithSpaces>
  <SharedDoc>false</SharedDoc>
  <HLinks>
    <vt:vector size="132" baseType="variant">
      <vt:variant>
        <vt:i4>1900595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_Toc246325586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_Toc246325585</vt:lpwstr>
      </vt:variant>
      <vt:variant>
        <vt:i4>1900595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_Toc246325584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_Toc246325583</vt:lpwstr>
      </vt:variant>
      <vt:variant>
        <vt:i4>1900595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_Toc246325582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_Toc246325581</vt:lpwstr>
      </vt:variant>
      <vt:variant>
        <vt:i4>1900595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_Toc246325580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_Toc246325579</vt:lpwstr>
      </vt:variant>
      <vt:variant>
        <vt:i4>1179699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_Toc246325578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_Toc246325577</vt:lpwstr>
      </vt:variant>
      <vt:variant>
        <vt:i4>1179699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_Toc246325576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_Toc246325575</vt:lpwstr>
      </vt:variant>
      <vt:variant>
        <vt:i4>1179699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_Toc246325574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_Toc246325573</vt:lpwstr>
      </vt:variant>
      <vt:variant>
        <vt:i4>1179699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_Toc246325572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_Toc246325571</vt:lpwstr>
      </vt:variant>
      <vt:variant>
        <vt:i4>1179699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_Toc246325570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_Toc246325569</vt:lpwstr>
      </vt:variant>
      <vt:variant>
        <vt:i4>1245235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_Toc246325568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_Toc246325567</vt:lpwstr>
      </vt:variant>
      <vt:variant>
        <vt:i4>1245235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_Toc246325566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_Toc246325565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Andrea.Amaro@tsoftlatam.com</dc:creator>
  <cp:lastModifiedBy>Abraham Alexander Rivera Rivadeneyra</cp:lastModifiedBy>
  <cp:revision>2</cp:revision>
  <cp:lastPrinted>2022-09-02T23:57:00Z</cp:lastPrinted>
  <dcterms:created xsi:type="dcterms:W3CDTF">2023-04-08T20:52:00Z</dcterms:created>
  <dcterms:modified xsi:type="dcterms:W3CDTF">2023-04-08T20:52:00Z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0x010100B1FCA37487596D46A1FD2B5E672E963D</vt:lpwstr>
  </property>
</Properties>
</file>